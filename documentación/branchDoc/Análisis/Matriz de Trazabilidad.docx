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BDD" w:rsidRDefault="00F12BDD" w:rsidP="00E57055">
      <w:pPr>
        <w:rPr>
          <w:lang w:val="es-MX"/>
        </w:rPr>
      </w:pPr>
    </w:p>
    <w:p w:rsidR="00F12BDD" w:rsidRDefault="00F12BDD" w:rsidP="00E57055">
      <w:pPr>
        <w:rPr>
          <w:lang w:val="es-MX"/>
        </w:rPr>
      </w:pPr>
    </w:p>
    <w:p w:rsidR="00F12BDD" w:rsidRDefault="00F12BDD" w:rsidP="00E57055">
      <w:pPr>
        <w:rPr>
          <w:lang w:val="es-MX"/>
        </w:rPr>
      </w:pPr>
    </w:p>
    <w:p w:rsidR="00F12BDD" w:rsidRDefault="00F12BDD" w:rsidP="00E57055">
      <w:pPr>
        <w:rPr>
          <w:lang w:val="es-MX"/>
        </w:rPr>
      </w:pPr>
    </w:p>
    <w:p w:rsidR="00F12BDD" w:rsidRDefault="00F12BDD" w:rsidP="00E57055">
      <w:pPr>
        <w:pStyle w:val="Title"/>
        <w:widowControl w:val="0"/>
        <w:spacing w:before="40" w:after="40"/>
        <w:rPr>
          <w:rFonts w:ascii="Arial" w:hAnsi="Arial" w:cs="Arial"/>
          <w:sz w:val="36"/>
          <w:szCs w:val="36"/>
          <w:lang w:val="es-MX"/>
        </w:rPr>
      </w:pPr>
      <w:r>
        <w:rPr>
          <w:rFonts w:ascii="Arial" w:hAnsi="Arial" w:cs="Arial"/>
          <w:sz w:val="36"/>
          <w:szCs w:val="36"/>
          <w:lang w:val="es-MX"/>
        </w:rPr>
        <w:t>PROYECTO: “DailyMarket”</w:t>
      </w:r>
    </w:p>
    <w:p w:rsidR="00F12BDD" w:rsidRDefault="00F12BDD" w:rsidP="00E57055">
      <w:pPr>
        <w:pStyle w:val="Title"/>
        <w:widowControl w:val="0"/>
        <w:spacing w:before="40" w:after="40"/>
        <w:rPr>
          <w:rFonts w:ascii="Arial" w:hAnsi="Arial" w:cs="Arial"/>
          <w:sz w:val="36"/>
          <w:szCs w:val="36"/>
          <w:lang w:val="es-MX"/>
        </w:rPr>
      </w:pPr>
      <w:r>
        <w:rPr>
          <w:rFonts w:ascii="Arial" w:hAnsi="Arial" w:cs="Arial"/>
          <w:sz w:val="36"/>
          <w:szCs w:val="36"/>
          <w:lang w:val="es-MX"/>
        </w:rPr>
        <w:t xml:space="preserve">Trazabilidad de Requerimientos </w:t>
      </w:r>
    </w:p>
    <w:p w:rsidR="00F12BDD" w:rsidRDefault="00F12BDD" w:rsidP="00E57055">
      <w:pPr>
        <w:pStyle w:val="Title"/>
        <w:widowControl w:val="0"/>
        <w:spacing w:before="40" w:after="40"/>
        <w:rPr>
          <w:rFonts w:ascii="Arial" w:hAnsi="Arial" w:cs="Arial"/>
          <w:sz w:val="36"/>
          <w:szCs w:val="36"/>
          <w:lang w:val="es-MX"/>
        </w:rPr>
      </w:pPr>
    </w:p>
    <w:p w:rsidR="00F12BDD" w:rsidRDefault="00F12BDD" w:rsidP="00E57055">
      <w:pPr>
        <w:pStyle w:val="Title"/>
        <w:widowControl w:val="0"/>
        <w:spacing w:before="40" w:after="40"/>
        <w:rPr>
          <w:rFonts w:ascii="Arial" w:hAnsi="Arial" w:cs="Arial"/>
          <w:sz w:val="36"/>
          <w:szCs w:val="36"/>
          <w:lang w:val="es-MX"/>
        </w:rPr>
      </w:pPr>
    </w:p>
    <w:p w:rsidR="00F12BDD" w:rsidRPr="00AA4F67" w:rsidRDefault="00F12BDD" w:rsidP="00E57055">
      <w:pPr>
        <w:pStyle w:val="Title"/>
        <w:rPr>
          <w:rFonts w:ascii="Arial Black" w:hAnsi="Arial Black" w:cs="Arial Black"/>
          <w:b w:val="0"/>
          <w:bCs w:val="0"/>
          <w:lang w:val="es-AR"/>
        </w:rPr>
      </w:pPr>
      <w:r w:rsidRPr="00AA4F67">
        <w:rPr>
          <w:rFonts w:ascii="Arial Black" w:hAnsi="Arial Black" w:cs="Arial Black"/>
          <w:b w:val="0"/>
          <w:bCs w:val="0"/>
          <w:lang w:val="es-AR"/>
        </w:rPr>
        <w:t>Integrantes</w:t>
      </w:r>
    </w:p>
    <w:p w:rsidR="00F12BDD" w:rsidRDefault="00F12BDD" w:rsidP="00E57055"/>
    <w:tbl>
      <w:tblPr>
        <w:tblW w:w="8789" w:type="dxa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985"/>
        <w:gridCol w:w="3402"/>
        <w:gridCol w:w="3402"/>
      </w:tblGrid>
      <w:tr w:rsidR="00F12BDD" w:rsidRPr="003806CC" w:rsidTr="003423A9">
        <w:tc>
          <w:tcPr>
            <w:tcW w:w="1985" w:type="dxa"/>
            <w:shd w:val="clear" w:color="auto" w:fill="A6A6A6"/>
          </w:tcPr>
          <w:p w:rsidR="00F12BDD" w:rsidRPr="003806CC" w:rsidRDefault="00F12BDD" w:rsidP="003423A9">
            <w:pPr>
              <w:widowControl w:val="0"/>
              <w:spacing w:before="40" w:after="40" w:line="288" w:lineRule="auto"/>
              <w:jc w:val="center"/>
              <w:rPr>
                <w:color w:val="FFFFFF"/>
                <w:lang w:val="es-MX"/>
              </w:rPr>
            </w:pPr>
            <w:r w:rsidRPr="003806CC">
              <w:rPr>
                <w:color w:val="FFFFFF"/>
                <w:lang w:val="es-MX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:rsidR="00F12BDD" w:rsidRPr="003806CC" w:rsidRDefault="00F12BDD" w:rsidP="003423A9">
            <w:pPr>
              <w:widowControl w:val="0"/>
              <w:spacing w:before="40" w:after="40" w:line="288" w:lineRule="auto"/>
              <w:jc w:val="center"/>
              <w:rPr>
                <w:color w:val="FFFFFF"/>
                <w:lang w:val="es-MX"/>
              </w:rPr>
            </w:pPr>
            <w:r w:rsidRPr="003806CC">
              <w:rPr>
                <w:color w:val="FFFFFF"/>
                <w:lang w:val="es-MX"/>
              </w:rPr>
              <w:t>Nombre</w:t>
            </w:r>
          </w:p>
        </w:tc>
        <w:tc>
          <w:tcPr>
            <w:tcW w:w="3402" w:type="dxa"/>
            <w:shd w:val="clear" w:color="auto" w:fill="A6A6A6"/>
          </w:tcPr>
          <w:p w:rsidR="00F12BDD" w:rsidRPr="003806CC" w:rsidRDefault="00F12BDD" w:rsidP="003423A9">
            <w:pPr>
              <w:widowControl w:val="0"/>
              <w:spacing w:before="40" w:after="40" w:line="288" w:lineRule="auto"/>
              <w:jc w:val="center"/>
              <w:rPr>
                <w:color w:val="FFFFFF"/>
                <w:lang w:val="es-MX"/>
              </w:rPr>
            </w:pPr>
            <w:r w:rsidRPr="003806CC">
              <w:rPr>
                <w:color w:val="FFFFFF"/>
                <w:lang w:val="es-MX"/>
              </w:rPr>
              <w:t>E-Mail</w:t>
            </w:r>
          </w:p>
        </w:tc>
      </w:tr>
      <w:tr w:rsidR="00F12BDD" w:rsidRPr="003806CC" w:rsidTr="003423A9">
        <w:tc>
          <w:tcPr>
            <w:tcW w:w="1985" w:type="dxa"/>
          </w:tcPr>
          <w:p w:rsidR="00F12BDD" w:rsidRDefault="00F12BDD" w:rsidP="003423A9">
            <w:pPr>
              <w:pStyle w:val="Tabletext"/>
              <w:jc w:val="right"/>
            </w:pPr>
            <w:r>
              <w:t>118488-0</w:t>
            </w:r>
          </w:p>
        </w:tc>
        <w:tc>
          <w:tcPr>
            <w:tcW w:w="3402" w:type="dxa"/>
          </w:tcPr>
          <w:p w:rsidR="00F12BDD" w:rsidRDefault="00F12BDD" w:rsidP="003423A9">
            <w:pPr>
              <w:pStyle w:val="Tabletext"/>
              <w:ind w:left="175"/>
            </w:pPr>
            <w:r>
              <w:t>Barragán, Miguel Ignacio</w:t>
            </w:r>
          </w:p>
        </w:tc>
        <w:tc>
          <w:tcPr>
            <w:tcW w:w="3402" w:type="dxa"/>
          </w:tcPr>
          <w:p w:rsidR="00F12BDD" w:rsidRDefault="00F12BDD" w:rsidP="003423A9">
            <w:pPr>
              <w:pStyle w:val="Tabletext"/>
              <w:ind w:left="175"/>
            </w:pPr>
            <w:hyperlink r:id="rId6" w:history="1">
              <w:r w:rsidRPr="00224BDB">
                <w:rPr>
                  <w:rStyle w:val="Hyperlink"/>
                </w:rPr>
                <w:t>ignacioba@gmail.com</w:t>
              </w:r>
            </w:hyperlink>
          </w:p>
        </w:tc>
      </w:tr>
      <w:tr w:rsidR="00F12BDD" w:rsidRPr="003806CC" w:rsidTr="003423A9">
        <w:tc>
          <w:tcPr>
            <w:tcW w:w="1985" w:type="dxa"/>
          </w:tcPr>
          <w:p w:rsidR="00F12BDD" w:rsidRDefault="00F12BDD" w:rsidP="003423A9">
            <w:pPr>
              <w:pStyle w:val="Tabletext"/>
              <w:jc w:val="right"/>
            </w:pPr>
            <w:r>
              <w:t>249598-3</w:t>
            </w:r>
          </w:p>
        </w:tc>
        <w:tc>
          <w:tcPr>
            <w:tcW w:w="3402" w:type="dxa"/>
          </w:tcPr>
          <w:p w:rsidR="00F12BDD" w:rsidRDefault="00F12BDD" w:rsidP="003423A9">
            <w:pPr>
              <w:pStyle w:val="Tabletext"/>
              <w:ind w:left="175"/>
            </w:pPr>
            <w:r>
              <w:t>Melo, Juan Alberto</w:t>
            </w:r>
          </w:p>
        </w:tc>
        <w:tc>
          <w:tcPr>
            <w:tcW w:w="3402" w:type="dxa"/>
          </w:tcPr>
          <w:p w:rsidR="00F12BDD" w:rsidRDefault="00F12BDD" w:rsidP="003423A9">
            <w:pPr>
              <w:pStyle w:val="Tabletext"/>
              <w:ind w:left="175"/>
            </w:pPr>
            <w:hyperlink r:id="rId7" w:history="1">
              <w:r w:rsidRPr="00224BDB">
                <w:rPr>
                  <w:rStyle w:val="Hyperlink"/>
                </w:rPr>
                <w:t>juanmelo25@gmail.com</w:t>
              </w:r>
            </w:hyperlink>
          </w:p>
        </w:tc>
      </w:tr>
      <w:tr w:rsidR="00F12BDD" w:rsidRPr="003806CC" w:rsidTr="003423A9">
        <w:tc>
          <w:tcPr>
            <w:tcW w:w="1985" w:type="dxa"/>
          </w:tcPr>
          <w:p w:rsidR="00F12BDD" w:rsidRDefault="00F12BDD" w:rsidP="003423A9">
            <w:pPr>
              <w:pStyle w:val="Tabletext"/>
              <w:jc w:val="right"/>
            </w:pPr>
            <w:r>
              <w:t>116464-8</w:t>
            </w:r>
          </w:p>
        </w:tc>
        <w:tc>
          <w:tcPr>
            <w:tcW w:w="3402" w:type="dxa"/>
          </w:tcPr>
          <w:p w:rsidR="00F12BDD" w:rsidRDefault="00F12BDD" w:rsidP="003423A9">
            <w:pPr>
              <w:pStyle w:val="Tabletext"/>
              <w:ind w:left="175"/>
            </w:pPr>
            <w:r>
              <w:t>Ottaviano, Gabriel Ignacio</w:t>
            </w:r>
          </w:p>
        </w:tc>
        <w:tc>
          <w:tcPr>
            <w:tcW w:w="3402" w:type="dxa"/>
          </w:tcPr>
          <w:p w:rsidR="00F12BDD" w:rsidRDefault="00F12BDD" w:rsidP="003423A9">
            <w:pPr>
              <w:pStyle w:val="Tabletext"/>
              <w:ind w:left="175"/>
            </w:pPr>
            <w:hyperlink r:id="rId8" w:history="1">
              <w:r w:rsidRPr="00AC1FCA">
                <w:rPr>
                  <w:rStyle w:val="Hyperlink"/>
                </w:rPr>
                <w:t>gabrielottaviano@gmail.com</w:t>
              </w:r>
            </w:hyperlink>
          </w:p>
        </w:tc>
      </w:tr>
      <w:tr w:rsidR="00F12BDD" w:rsidRPr="003806CC" w:rsidTr="003423A9">
        <w:tc>
          <w:tcPr>
            <w:tcW w:w="1985" w:type="dxa"/>
          </w:tcPr>
          <w:p w:rsidR="00F12BDD" w:rsidRDefault="00F12BDD" w:rsidP="003423A9">
            <w:pPr>
              <w:pStyle w:val="Tabletext"/>
              <w:jc w:val="right"/>
              <w:rPr>
                <w:lang w:val="en-GB"/>
              </w:rPr>
            </w:pPr>
            <w:r>
              <w:rPr>
                <w:lang w:val="en-GB"/>
              </w:rPr>
              <w:t>249207-6</w:t>
            </w:r>
          </w:p>
        </w:tc>
        <w:tc>
          <w:tcPr>
            <w:tcW w:w="3402" w:type="dxa"/>
          </w:tcPr>
          <w:p w:rsidR="00F12BDD" w:rsidRDefault="00F12BDD" w:rsidP="003423A9">
            <w:pPr>
              <w:pStyle w:val="Tabletext"/>
              <w:ind w:left="175"/>
              <w:rPr>
                <w:lang w:val="en-GB"/>
              </w:rPr>
            </w:pPr>
            <w:r>
              <w:rPr>
                <w:lang w:val="en-GB"/>
              </w:rPr>
              <w:t>Pallich, Abelardo Agustin</w:t>
            </w:r>
          </w:p>
        </w:tc>
        <w:tc>
          <w:tcPr>
            <w:tcW w:w="3402" w:type="dxa"/>
          </w:tcPr>
          <w:p w:rsidR="00F12BDD" w:rsidRDefault="00F12BDD" w:rsidP="003423A9">
            <w:pPr>
              <w:pStyle w:val="Tabletext"/>
              <w:ind w:left="175"/>
              <w:rPr>
                <w:lang w:val="en-GB"/>
              </w:rPr>
            </w:pPr>
            <w:hyperlink r:id="rId9" w:history="1">
              <w:r w:rsidRPr="00695AC5">
                <w:rPr>
                  <w:rStyle w:val="Hyperlink"/>
                  <w:lang w:val="en-GB"/>
                </w:rPr>
                <w:t>abelardo.pallich@gmail.com</w:t>
              </w:r>
            </w:hyperlink>
          </w:p>
        </w:tc>
      </w:tr>
      <w:tr w:rsidR="00F12BDD" w:rsidRPr="003806CC" w:rsidTr="003423A9">
        <w:tc>
          <w:tcPr>
            <w:tcW w:w="1985" w:type="dxa"/>
          </w:tcPr>
          <w:p w:rsidR="00F12BDD" w:rsidRDefault="00F12BDD" w:rsidP="003423A9">
            <w:pPr>
              <w:pStyle w:val="Tabletext"/>
              <w:jc w:val="right"/>
            </w:pPr>
            <w:r>
              <w:t>119135-4</w:t>
            </w:r>
          </w:p>
        </w:tc>
        <w:tc>
          <w:tcPr>
            <w:tcW w:w="3402" w:type="dxa"/>
          </w:tcPr>
          <w:p w:rsidR="00F12BDD" w:rsidRDefault="00F12BDD" w:rsidP="003423A9">
            <w:pPr>
              <w:pStyle w:val="Tabletext"/>
              <w:ind w:left="175"/>
            </w:pPr>
            <w:r>
              <w:t>Pallich, Ezequiel Leonardo</w:t>
            </w:r>
          </w:p>
        </w:tc>
        <w:tc>
          <w:tcPr>
            <w:tcW w:w="3402" w:type="dxa"/>
          </w:tcPr>
          <w:p w:rsidR="00F12BDD" w:rsidRDefault="00F12BDD" w:rsidP="003423A9">
            <w:pPr>
              <w:pStyle w:val="Tabletext"/>
              <w:ind w:left="175"/>
            </w:pPr>
            <w:hyperlink r:id="rId10" w:history="1">
              <w:r w:rsidRPr="00695AC5">
                <w:rPr>
                  <w:rStyle w:val="Hyperlink"/>
                </w:rPr>
                <w:t>epallich@gmail.com</w:t>
              </w:r>
            </w:hyperlink>
          </w:p>
        </w:tc>
      </w:tr>
    </w:tbl>
    <w:p w:rsidR="00F12BDD" w:rsidRDefault="00F12BDD" w:rsidP="00E57055"/>
    <w:p w:rsidR="00F12BDD" w:rsidRDefault="00F12BDD" w:rsidP="00E57055"/>
    <w:p w:rsidR="00F12BDD" w:rsidRDefault="00F12BDD" w:rsidP="00E57055"/>
    <w:p w:rsidR="00F12BDD" w:rsidRPr="000F7E58" w:rsidRDefault="00F12BDD" w:rsidP="00E57055">
      <w:pPr>
        <w:pStyle w:val="Title"/>
        <w:jc w:val="left"/>
        <w:rPr>
          <w:lang w:val="es-ES"/>
        </w:rPr>
      </w:pPr>
      <w:r w:rsidRPr="00A4243A">
        <w:rPr>
          <w:rFonts w:ascii="Arial Black" w:hAnsi="Arial Black"/>
          <w:b w:val="0"/>
          <w:bCs w:val="0"/>
          <w:i/>
          <w:iCs/>
        </w:rPr>
        <w:t>Profesores:</w:t>
      </w:r>
    </w:p>
    <w:p w:rsidR="00F12BDD" w:rsidRDefault="00F12BDD" w:rsidP="00E57055"/>
    <w:p w:rsidR="00F12BDD" w:rsidRPr="0021615C" w:rsidRDefault="00F12BDD" w:rsidP="00E57055">
      <w:pPr>
        <w:spacing w:before="120"/>
        <w:jc w:val="both"/>
        <w:rPr>
          <w:rFonts w:ascii="Arial" w:hAnsi="Arial" w:cs="Arial"/>
          <w:lang w:val="es-ES"/>
        </w:rPr>
      </w:pPr>
      <w:r w:rsidRPr="0021615C">
        <w:rPr>
          <w:rFonts w:ascii="Arial" w:hAnsi="Arial" w:cs="Arial"/>
          <w:b/>
          <w:lang w:val="es-ES"/>
        </w:rPr>
        <w:t>Director de Cátedra</w:t>
      </w:r>
      <w:r w:rsidRPr="0021615C">
        <w:rPr>
          <w:rFonts w:ascii="Arial" w:hAnsi="Arial" w:cs="Arial"/>
          <w:lang w:val="es-ES"/>
        </w:rPr>
        <w:t>: Carlos Tomassino</w:t>
      </w:r>
    </w:p>
    <w:p w:rsidR="00F12BDD" w:rsidRPr="0021615C" w:rsidRDefault="00F12BDD" w:rsidP="00E57055">
      <w:pPr>
        <w:spacing w:before="120"/>
        <w:jc w:val="both"/>
        <w:rPr>
          <w:rFonts w:ascii="Arial" w:hAnsi="Arial" w:cs="Arial"/>
          <w:lang w:val="es-ES"/>
        </w:rPr>
      </w:pPr>
      <w:r w:rsidRPr="0021615C">
        <w:rPr>
          <w:rFonts w:ascii="Arial" w:hAnsi="Arial" w:cs="Arial"/>
          <w:b/>
          <w:lang w:val="es-ES"/>
        </w:rPr>
        <w:t>Profesor a cargo del curso</w:t>
      </w:r>
      <w:r w:rsidRPr="0021615C">
        <w:rPr>
          <w:rFonts w:ascii="Arial" w:hAnsi="Arial" w:cs="Arial"/>
          <w:lang w:val="es-ES"/>
        </w:rPr>
        <w:t>: Roberto Eribe</w:t>
      </w:r>
    </w:p>
    <w:p w:rsidR="00F12BDD" w:rsidRPr="0021615C" w:rsidRDefault="00F12BDD" w:rsidP="00E57055">
      <w:pPr>
        <w:spacing w:before="120"/>
        <w:jc w:val="both"/>
        <w:rPr>
          <w:rFonts w:ascii="Arial" w:hAnsi="Arial" w:cs="Arial"/>
          <w:lang w:val="es-ES"/>
        </w:rPr>
      </w:pPr>
      <w:r w:rsidRPr="0021615C">
        <w:rPr>
          <w:rFonts w:ascii="Arial" w:hAnsi="Arial" w:cs="Arial"/>
          <w:b/>
          <w:lang w:val="es-ES"/>
        </w:rPr>
        <w:t>Auxiliar a cargo del proyecto</w:t>
      </w:r>
      <w:r w:rsidRPr="0021615C">
        <w:rPr>
          <w:rFonts w:ascii="Arial" w:hAnsi="Arial" w:cs="Arial"/>
          <w:lang w:val="es-ES"/>
        </w:rPr>
        <w:t>: María Victoria Bajarlía</w:t>
      </w:r>
    </w:p>
    <w:p w:rsidR="00F12BDD" w:rsidRPr="0021615C" w:rsidRDefault="00F12BDD" w:rsidP="00E57055">
      <w:pPr>
        <w:spacing w:before="120"/>
        <w:jc w:val="both"/>
        <w:rPr>
          <w:rFonts w:ascii="Arial" w:hAnsi="Arial" w:cs="Arial"/>
          <w:lang w:val="es-ES"/>
        </w:rPr>
      </w:pPr>
      <w:r w:rsidRPr="0021615C">
        <w:rPr>
          <w:rFonts w:ascii="Arial" w:hAnsi="Arial" w:cs="Arial"/>
          <w:b/>
          <w:lang w:val="es-ES"/>
        </w:rPr>
        <w:t xml:space="preserve">Controller: </w:t>
      </w:r>
      <w:r w:rsidRPr="0021615C">
        <w:rPr>
          <w:rFonts w:ascii="Arial" w:hAnsi="Arial" w:cs="Arial"/>
          <w:lang w:val="es-ES"/>
        </w:rPr>
        <w:t>Ing. Gabriela Salem</w:t>
      </w:r>
    </w:p>
    <w:p w:rsidR="00F12BDD" w:rsidRDefault="00F12BDD" w:rsidP="00E57055">
      <w:pPr>
        <w:rPr>
          <w:lang w:val="es-MX"/>
        </w:rPr>
      </w:pPr>
      <w:r>
        <w:rPr>
          <w:lang w:val="es-MX"/>
        </w:rPr>
        <w:br w:type="page"/>
        <w:t>Historial de Revisión</w:t>
      </w:r>
    </w:p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/>
      </w:tblPr>
      <w:tblGrid>
        <w:gridCol w:w="1728"/>
        <w:gridCol w:w="1102"/>
        <w:gridCol w:w="4298"/>
        <w:gridCol w:w="2340"/>
      </w:tblGrid>
      <w:tr w:rsidR="00F12BDD" w:rsidRPr="003806CC" w:rsidTr="003423A9"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F12BDD" w:rsidRPr="003806CC" w:rsidRDefault="00F12BDD" w:rsidP="003423A9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lang w:val="es-MX"/>
              </w:rPr>
            </w:pPr>
            <w:r w:rsidRPr="003806CC">
              <w:rPr>
                <w:color w:val="FFFFFF"/>
                <w:lang w:val="es-MX"/>
              </w:rPr>
              <w:t>Fecha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F12BDD" w:rsidRPr="003806CC" w:rsidRDefault="00F12BDD" w:rsidP="003423A9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lang w:val="es-MX"/>
              </w:rPr>
            </w:pPr>
            <w:r w:rsidRPr="003806CC">
              <w:rPr>
                <w:color w:val="FFFFFF"/>
                <w:lang w:val="es-MX"/>
              </w:rPr>
              <w:t>Versión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F12BDD" w:rsidRPr="003806CC" w:rsidRDefault="00F12BDD" w:rsidP="003423A9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lang w:val="es-MX"/>
              </w:rPr>
            </w:pPr>
            <w:r w:rsidRPr="003806CC">
              <w:rPr>
                <w:color w:val="FFFFFF"/>
                <w:lang w:val="es-MX"/>
              </w:rPr>
              <w:t>Descripción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808080"/>
          </w:tcPr>
          <w:p w:rsidR="00F12BDD" w:rsidRPr="003806CC" w:rsidRDefault="00F12BDD" w:rsidP="003423A9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lang w:val="es-MX"/>
              </w:rPr>
            </w:pPr>
            <w:r w:rsidRPr="003806CC">
              <w:rPr>
                <w:color w:val="FFFFFF"/>
                <w:lang w:val="es-MX"/>
              </w:rPr>
              <w:t>Autor</w:t>
            </w:r>
          </w:p>
        </w:tc>
      </w:tr>
      <w:tr w:rsidR="00F12BDD" w:rsidRPr="003806CC" w:rsidTr="003423A9"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2BDD" w:rsidRDefault="00F12BDD" w:rsidP="003423A9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18/06/2010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2BDD" w:rsidRPr="003806CC" w:rsidRDefault="00F12BDD" w:rsidP="003423A9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1.0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2BDD" w:rsidRPr="003806CC" w:rsidRDefault="00F12BDD" w:rsidP="003423A9">
            <w:pPr>
              <w:widowControl w:val="0"/>
              <w:spacing w:before="40" w:after="40" w:line="288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Se agrega la trazabilidad de los requerimientos, la tabla de mensajes de error y el gráfico de navegabilidad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12BDD" w:rsidRPr="003806CC" w:rsidRDefault="00F12BDD" w:rsidP="003423A9">
            <w:pPr>
              <w:widowControl w:val="0"/>
              <w:spacing w:before="40" w:after="40" w:line="288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Juan Melo</w:t>
            </w:r>
          </w:p>
        </w:tc>
      </w:tr>
      <w:tr w:rsidR="00F12BDD" w:rsidRPr="003806CC" w:rsidTr="003423A9"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2BDD" w:rsidRPr="003806CC" w:rsidRDefault="00F12BDD" w:rsidP="003423A9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18/06/2010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2BDD" w:rsidRPr="003806CC" w:rsidRDefault="00F12BDD" w:rsidP="003423A9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1.1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2BDD" w:rsidRPr="003806CC" w:rsidRDefault="00F12BDD" w:rsidP="003423A9">
            <w:pPr>
              <w:widowControl w:val="0"/>
              <w:spacing w:before="40" w:after="40" w:line="288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Se modifican los mensajes de error y el diagrama de navegabilidad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12BDD" w:rsidRPr="003806CC" w:rsidRDefault="00F12BDD" w:rsidP="003423A9">
            <w:pPr>
              <w:widowControl w:val="0"/>
              <w:spacing w:before="40" w:after="40" w:line="288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Ignacio Barragán</w:t>
            </w:r>
          </w:p>
        </w:tc>
      </w:tr>
      <w:tr w:rsidR="00F12BDD" w:rsidRPr="003806CC" w:rsidTr="003423A9"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2BDD" w:rsidRDefault="00F12BDD" w:rsidP="003423A9">
            <w:pPr>
              <w:pStyle w:val="Header"/>
              <w:tabs>
                <w:tab w:val="left" w:pos="708"/>
              </w:tabs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2BDD" w:rsidRPr="003806CC" w:rsidRDefault="00F12BDD" w:rsidP="003423A9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2BDD" w:rsidRPr="003806CC" w:rsidRDefault="00F12BDD" w:rsidP="003423A9">
            <w:pPr>
              <w:widowControl w:val="0"/>
              <w:spacing w:before="40" w:after="40" w:line="288" w:lineRule="auto"/>
              <w:rPr>
                <w:rFonts w:ascii="Arial" w:hAnsi="Arial" w:cs="Arial"/>
                <w:lang w:val="es-MX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12BDD" w:rsidRPr="003806CC" w:rsidRDefault="00F12BDD" w:rsidP="003423A9">
            <w:pPr>
              <w:widowControl w:val="0"/>
              <w:spacing w:before="40" w:after="40" w:line="288" w:lineRule="auto"/>
              <w:rPr>
                <w:rFonts w:ascii="Arial" w:hAnsi="Arial" w:cs="Arial"/>
                <w:lang w:val="es-MX"/>
              </w:rPr>
            </w:pPr>
          </w:p>
        </w:tc>
      </w:tr>
      <w:tr w:rsidR="00F12BDD" w:rsidRPr="003806CC" w:rsidTr="003423A9"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2BDD" w:rsidRPr="003806CC" w:rsidRDefault="00F12BDD" w:rsidP="003423A9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2BDD" w:rsidRPr="003806CC" w:rsidRDefault="00F12BDD" w:rsidP="003423A9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2BDD" w:rsidRPr="003806CC" w:rsidRDefault="00F12BDD" w:rsidP="003423A9">
            <w:pPr>
              <w:widowControl w:val="0"/>
              <w:spacing w:before="40" w:after="40" w:line="288" w:lineRule="auto"/>
              <w:rPr>
                <w:rFonts w:ascii="Arial" w:hAnsi="Arial" w:cs="Arial"/>
                <w:lang w:val="es-MX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12BDD" w:rsidRPr="003806CC" w:rsidRDefault="00F12BDD" w:rsidP="003423A9">
            <w:pPr>
              <w:widowControl w:val="0"/>
              <w:spacing w:before="40" w:after="40" w:line="288" w:lineRule="auto"/>
              <w:rPr>
                <w:rFonts w:ascii="Arial" w:hAnsi="Arial" w:cs="Arial"/>
                <w:lang w:val="es-MX"/>
              </w:rPr>
            </w:pPr>
          </w:p>
        </w:tc>
      </w:tr>
    </w:tbl>
    <w:p w:rsidR="00F12BDD" w:rsidRDefault="00F12BDD" w:rsidP="00E57055">
      <w:pPr>
        <w:widowControl w:val="0"/>
        <w:spacing w:before="40" w:after="40" w:line="288" w:lineRule="auto"/>
        <w:rPr>
          <w:rFonts w:ascii="Arial" w:hAnsi="Arial" w:cs="Arial"/>
          <w:lang w:val="es-MX"/>
        </w:rPr>
      </w:pPr>
    </w:p>
    <w:p w:rsidR="00F12BDD" w:rsidRDefault="00F12BDD" w:rsidP="00E57055">
      <w:pPr>
        <w:rPr>
          <w:lang w:val="es-MX"/>
        </w:rPr>
      </w:pPr>
    </w:p>
    <w:p w:rsidR="00F12BDD" w:rsidRPr="004C24B6" w:rsidRDefault="00F12BDD" w:rsidP="00E57055">
      <w:pPr>
        <w:rPr>
          <w:rFonts w:ascii="Arial" w:hAnsi="Arial" w:cs="Arial"/>
          <w:b/>
          <w:i/>
          <w:sz w:val="28"/>
          <w:szCs w:val="28"/>
          <w:lang w:val="es-MX"/>
        </w:rPr>
      </w:pPr>
      <w:r>
        <w:rPr>
          <w:lang w:val="es-MX"/>
        </w:rPr>
        <w:br w:type="page"/>
      </w:r>
      <w:r>
        <w:rPr>
          <w:rFonts w:ascii="Arial" w:hAnsi="Arial" w:cs="Arial"/>
          <w:b/>
          <w:i/>
          <w:sz w:val="28"/>
          <w:szCs w:val="28"/>
          <w:lang w:val="es-MX"/>
        </w:rPr>
        <w:t>Trazabilidad de Requerimientos</w:t>
      </w:r>
      <w:r w:rsidRPr="004C24B6">
        <w:rPr>
          <w:rFonts w:ascii="Arial" w:hAnsi="Arial" w:cs="Arial"/>
          <w:b/>
          <w:i/>
          <w:sz w:val="28"/>
          <w:szCs w:val="28"/>
          <w:lang w:val="es-MX"/>
        </w:rPr>
        <w:t>:</w:t>
      </w:r>
    </w:p>
    <w:tbl>
      <w:tblPr>
        <w:tblW w:w="1026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1408"/>
        <w:gridCol w:w="1652"/>
        <w:gridCol w:w="180"/>
        <w:gridCol w:w="1080"/>
        <w:gridCol w:w="1440"/>
        <w:gridCol w:w="1260"/>
        <w:gridCol w:w="180"/>
        <w:gridCol w:w="1260"/>
        <w:gridCol w:w="1800"/>
      </w:tblGrid>
      <w:tr w:rsidR="00F12BDD" w:rsidRPr="004C24B6" w:rsidTr="00226853">
        <w:tc>
          <w:tcPr>
            <w:tcW w:w="1408" w:type="dxa"/>
          </w:tcPr>
          <w:p w:rsidR="00F12BDD" w:rsidRPr="004C24B6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/>
                <w:lang w:val="es-MX"/>
              </w:rPr>
            </w:pPr>
            <w:r w:rsidRPr="004C24B6">
              <w:rPr>
                <w:rFonts w:ascii="Times New Roman" w:hAnsi="Times New Roman" w:cs="Times New Roman"/>
                <w:b/>
                <w:lang w:val="es-MX"/>
              </w:rPr>
              <w:t>COD RF</w:t>
            </w:r>
          </w:p>
        </w:tc>
        <w:tc>
          <w:tcPr>
            <w:tcW w:w="1832" w:type="dxa"/>
            <w:gridSpan w:val="2"/>
          </w:tcPr>
          <w:p w:rsidR="00F12BDD" w:rsidRPr="004C24B6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/>
                <w:lang w:val="es-MX"/>
              </w:rPr>
            </w:pPr>
            <w:r w:rsidRPr="004C24B6">
              <w:rPr>
                <w:rFonts w:ascii="Times New Roman" w:hAnsi="Times New Roman" w:cs="Times New Roman"/>
                <w:b/>
                <w:lang w:val="es-MX"/>
              </w:rPr>
              <w:t>Descripción RF</w:t>
            </w:r>
          </w:p>
        </w:tc>
        <w:tc>
          <w:tcPr>
            <w:tcW w:w="1080" w:type="dxa"/>
          </w:tcPr>
          <w:p w:rsidR="00F12BDD" w:rsidRPr="004C24B6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/>
                <w:lang w:val="es-MX"/>
              </w:rPr>
            </w:pPr>
            <w:r w:rsidRPr="004C24B6">
              <w:rPr>
                <w:rFonts w:ascii="Times New Roman" w:hAnsi="Times New Roman" w:cs="Times New Roman"/>
                <w:b/>
                <w:lang w:val="es-MX"/>
              </w:rPr>
              <w:t>COD CU</w:t>
            </w:r>
          </w:p>
        </w:tc>
        <w:tc>
          <w:tcPr>
            <w:tcW w:w="1440" w:type="dxa"/>
          </w:tcPr>
          <w:p w:rsidR="00F12BDD" w:rsidRPr="004C24B6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/>
                <w:lang w:val="es-MX"/>
              </w:rPr>
            </w:pPr>
            <w:r w:rsidRPr="004C24B6">
              <w:rPr>
                <w:rFonts w:ascii="Times New Roman" w:hAnsi="Times New Roman" w:cs="Times New Roman"/>
                <w:b/>
                <w:lang w:val="es-MX"/>
              </w:rPr>
              <w:t>Descripción CU</w:t>
            </w:r>
          </w:p>
        </w:tc>
        <w:tc>
          <w:tcPr>
            <w:tcW w:w="1260" w:type="dxa"/>
          </w:tcPr>
          <w:p w:rsidR="00F12BDD" w:rsidRPr="004C24B6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/>
                <w:lang w:val="es-MX"/>
              </w:rPr>
            </w:pPr>
            <w:r w:rsidRPr="004C24B6">
              <w:rPr>
                <w:rFonts w:ascii="Times New Roman" w:hAnsi="Times New Roman" w:cs="Times New Roman"/>
                <w:b/>
                <w:lang w:val="es-MX"/>
              </w:rPr>
              <w:t>COD IU</w:t>
            </w:r>
          </w:p>
        </w:tc>
        <w:tc>
          <w:tcPr>
            <w:tcW w:w="1440" w:type="dxa"/>
            <w:gridSpan w:val="2"/>
          </w:tcPr>
          <w:p w:rsidR="00F12BDD" w:rsidRPr="004C24B6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/>
                <w:lang w:val="es-MX"/>
              </w:rPr>
            </w:pPr>
            <w:r w:rsidRPr="004C24B6">
              <w:rPr>
                <w:rFonts w:ascii="Times New Roman" w:hAnsi="Times New Roman" w:cs="Times New Roman"/>
                <w:b/>
                <w:lang w:val="es-MX"/>
              </w:rPr>
              <w:t>COD Mensaje Usuario</w:t>
            </w:r>
          </w:p>
        </w:tc>
        <w:tc>
          <w:tcPr>
            <w:tcW w:w="1800" w:type="dxa"/>
          </w:tcPr>
          <w:p w:rsidR="00F12BDD" w:rsidRPr="004C24B6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/>
                <w:lang w:val="es-MX"/>
              </w:rPr>
            </w:pPr>
            <w:r w:rsidRPr="004C24B6">
              <w:rPr>
                <w:rFonts w:ascii="Times New Roman" w:hAnsi="Times New Roman" w:cs="Times New Roman"/>
                <w:b/>
                <w:lang w:val="es-MX"/>
              </w:rPr>
              <w:t>Observaciones</w:t>
            </w:r>
          </w:p>
        </w:tc>
      </w:tr>
      <w:tr w:rsidR="00F12BDD" w:rsidRPr="00C776D8" w:rsidTr="00226853">
        <w:tc>
          <w:tcPr>
            <w:tcW w:w="1408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C776D8"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  <w:t>RFCAS001</w:t>
            </w:r>
          </w:p>
        </w:tc>
        <w:tc>
          <w:tcPr>
            <w:tcW w:w="1832" w:type="dxa"/>
            <w:gridSpan w:val="2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C776D8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Validar huella digital</w:t>
            </w:r>
          </w:p>
        </w:tc>
        <w:tc>
          <w:tcPr>
            <w:tcW w:w="108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  <w:t xml:space="preserve">USRAS02, USRAS03, </w:t>
            </w:r>
            <w:r w:rsidRPr="00C776D8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  <w:br/>
              <w:t xml:space="preserve">USRAS04,   </w:t>
            </w:r>
            <w:r w:rsidRPr="00C776D8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  <w:br/>
              <w:t>USRAS05</w:t>
            </w:r>
          </w:p>
        </w:tc>
        <w:tc>
          <w:tcPr>
            <w:tcW w:w="144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  <w:t>Abrir caja, Cerrar caja, Ingresar supervisor, Desloguear supervisor</w:t>
            </w:r>
          </w:p>
        </w:tc>
        <w:tc>
          <w:tcPr>
            <w:tcW w:w="126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C776D8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 xml:space="preserve">GUIAS001, GUIAS002,        </w:t>
            </w:r>
            <w:r w:rsidRPr="00C776D8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br/>
              <w:t xml:space="preserve">                       </w:t>
            </w:r>
            <w:r w:rsidRPr="00C776D8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br/>
              <w:t xml:space="preserve">              </w:t>
            </w:r>
            <w:r w:rsidRPr="00C776D8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br/>
              <w:t xml:space="preserve">                         </w:t>
            </w:r>
          </w:p>
        </w:tc>
        <w:tc>
          <w:tcPr>
            <w:tcW w:w="1440" w:type="dxa"/>
            <w:gridSpan w:val="2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180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tr w:rsidR="00F12BDD" w:rsidRPr="00C776D8" w:rsidTr="00F020DE">
        <w:tc>
          <w:tcPr>
            <w:tcW w:w="1408" w:type="dxa"/>
          </w:tcPr>
          <w:p w:rsidR="00F12BDD" w:rsidRPr="00C776D8" w:rsidRDefault="00F12BDD" w:rsidP="00F020D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C776D8"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  <w:t>RFCAS002</w:t>
            </w:r>
          </w:p>
        </w:tc>
        <w:tc>
          <w:tcPr>
            <w:tcW w:w="1832" w:type="dxa"/>
            <w:gridSpan w:val="2"/>
          </w:tcPr>
          <w:p w:rsidR="00F12BDD" w:rsidRPr="00C776D8" w:rsidRDefault="00F12BDD" w:rsidP="00F020D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sz w:val="20"/>
                <w:szCs w:val="20"/>
              </w:rPr>
              <w:t>Validar usuario con acceso a caja</w:t>
            </w:r>
          </w:p>
        </w:tc>
        <w:tc>
          <w:tcPr>
            <w:tcW w:w="1080" w:type="dxa"/>
          </w:tcPr>
          <w:p w:rsidR="00F12BDD" w:rsidRPr="00C776D8" w:rsidRDefault="00F12BDD" w:rsidP="00F020D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  <w:t>USRAS02</w:t>
            </w:r>
          </w:p>
        </w:tc>
        <w:tc>
          <w:tcPr>
            <w:tcW w:w="1440" w:type="dxa"/>
          </w:tcPr>
          <w:p w:rsidR="00F12BDD" w:rsidRPr="00C776D8" w:rsidRDefault="00F12BDD" w:rsidP="00F020D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  <w:t>Abrir caja</w:t>
            </w:r>
          </w:p>
        </w:tc>
        <w:tc>
          <w:tcPr>
            <w:tcW w:w="1260" w:type="dxa"/>
          </w:tcPr>
          <w:p w:rsidR="00F12BDD" w:rsidRPr="00C776D8" w:rsidRDefault="00F12BDD" w:rsidP="00F020D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C776D8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GUIAS001</w:t>
            </w:r>
          </w:p>
        </w:tc>
        <w:tc>
          <w:tcPr>
            <w:tcW w:w="1440" w:type="dxa"/>
            <w:gridSpan w:val="2"/>
          </w:tcPr>
          <w:p w:rsidR="00F12BDD" w:rsidRPr="00C776D8" w:rsidRDefault="00F12BDD" w:rsidP="00F020D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1800" w:type="dxa"/>
          </w:tcPr>
          <w:p w:rsidR="00F12BDD" w:rsidRPr="00C776D8" w:rsidRDefault="00F12BDD" w:rsidP="00F020D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tr w:rsidR="00F12BDD" w:rsidRPr="00C776D8" w:rsidTr="00226853">
        <w:tc>
          <w:tcPr>
            <w:tcW w:w="1408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C776D8"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  <w:t>RFCAS003</w:t>
            </w:r>
          </w:p>
        </w:tc>
        <w:tc>
          <w:tcPr>
            <w:tcW w:w="1832" w:type="dxa"/>
            <w:gridSpan w:val="2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sz w:val="20"/>
                <w:szCs w:val="20"/>
              </w:rPr>
              <w:t>Validar usuario web</w:t>
            </w:r>
          </w:p>
        </w:tc>
        <w:tc>
          <w:tcPr>
            <w:tcW w:w="108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  <w:t>USRAS01</w:t>
            </w:r>
          </w:p>
        </w:tc>
        <w:tc>
          <w:tcPr>
            <w:tcW w:w="144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  <w:t>Ingresar a la interfaz web</w:t>
            </w:r>
          </w:p>
        </w:tc>
        <w:tc>
          <w:tcPr>
            <w:tcW w:w="126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C776D8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GUIAS003</w:t>
            </w:r>
          </w:p>
        </w:tc>
        <w:tc>
          <w:tcPr>
            <w:tcW w:w="1440" w:type="dxa"/>
            <w:gridSpan w:val="2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180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tr w:rsidR="00F12BDD" w:rsidRPr="00C776D8" w:rsidTr="00226853">
        <w:tc>
          <w:tcPr>
            <w:tcW w:w="1408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C776D8"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  <w:t>RFCAS004</w:t>
            </w:r>
          </w:p>
        </w:tc>
        <w:tc>
          <w:tcPr>
            <w:tcW w:w="1832" w:type="dxa"/>
            <w:gridSpan w:val="2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sz w:val="20"/>
                <w:szCs w:val="20"/>
              </w:rPr>
              <w:t>Validar password</w:t>
            </w:r>
          </w:p>
        </w:tc>
        <w:tc>
          <w:tcPr>
            <w:tcW w:w="108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  <w:t>USRAS01</w:t>
            </w:r>
          </w:p>
        </w:tc>
        <w:tc>
          <w:tcPr>
            <w:tcW w:w="144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  <w:t>Ingresar a la interfaz web</w:t>
            </w:r>
          </w:p>
        </w:tc>
        <w:tc>
          <w:tcPr>
            <w:tcW w:w="126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C776D8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GUIAS003</w:t>
            </w:r>
          </w:p>
        </w:tc>
        <w:tc>
          <w:tcPr>
            <w:tcW w:w="1440" w:type="dxa"/>
            <w:gridSpan w:val="2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180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tr w:rsidR="00F12BDD" w:rsidRPr="00C776D8" w:rsidTr="00226853">
        <w:tc>
          <w:tcPr>
            <w:tcW w:w="1408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C776D8"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  <w:t>RFCAS005</w:t>
            </w:r>
          </w:p>
        </w:tc>
        <w:tc>
          <w:tcPr>
            <w:tcW w:w="1832" w:type="dxa"/>
            <w:gridSpan w:val="2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C776D8"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  <w:t>Autorizar el acceso a la interfaz web</w:t>
            </w:r>
          </w:p>
        </w:tc>
        <w:tc>
          <w:tcPr>
            <w:tcW w:w="108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  <w:t>USRAS01</w:t>
            </w:r>
          </w:p>
        </w:tc>
        <w:tc>
          <w:tcPr>
            <w:tcW w:w="144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  <w:t>Ingresar a la interfaz web</w:t>
            </w:r>
          </w:p>
        </w:tc>
        <w:tc>
          <w:tcPr>
            <w:tcW w:w="126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C776D8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GUIAS004</w:t>
            </w:r>
          </w:p>
        </w:tc>
        <w:tc>
          <w:tcPr>
            <w:tcW w:w="1440" w:type="dxa"/>
            <w:gridSpan w:val="2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C776D8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MSGAS005</w:t>
            </w:r>
          </w:p>
        </w:tc>
        <w:tc>
          <w:tcPr>
            <w:tcW w:w="180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tr w:rsidR="00F12BDD" w:rsidRPr="00C776D8" w:rsidTr="00226853">
        <w:tc>
          <w:tcPr>
            <w:tcW w:w="1408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C776D8"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  <w:t>RFCAS006</w:t>
            </w:r>
          </w:p>
        </w:tc>
        <w:tc>
          <w:tcPr>
            <w:tcW w:w="1832" w:type="dxa"/>
            <w:gridSpan w:val="2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C776D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Denegar el acceso a la interfaz web</w:t>
            </w:r>
          </w:p>
        </w:tc>
        <w:tc>
          <w:tcPr>
            <w:tcW w:w="108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  <w:t>USRAS01</w:t>
            </w:r>
          </w:p>
        </w:tc>
        <w:tc>
          <w:tcPr>
            <w:tcW w:w="144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  <w:t>Ingresar a la interfaz web</w:t>
            </w:r>
          </w:p>
        </w:tc>
        <w:tc>
          <w:tcPr>
            <w:tcW w:w="126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C776D8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GUIAS003</w:t>
            </w:r>
          </w:p>
        </w:tc>
        <w:tc>
          <w:tcPr>
            <w:tcW w:w="1440" w:type="dxa"/>
            <w:gridSpan w:val="2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C776D8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MSGAS001</w:t>
            </w:r>
          </w:p>
        </w:tc>
        <w:tc>
          <w:tcPr>
            <w:tcW w:w="180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C776D8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Se mantiene la pantalla de logueo, informando en la misma el mensaje de error correspondiente.</w:t>
            </w:r>
          </w:p>
        </w:tc>
      </w:tr>
      <w:tr w:rsidR="00F12BDD" w:rsidRPr="00C776D8" w:rsidTr="00226853">
        <w:tc>
          <w:tcPr>
            <w:tcW w:w="1408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  <w:r w:rsidRPr="00C776D8"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  <w:t>RFCAS007</w:t>
            </w:r>
          </w:p>
        </w:tc>
        <w:tc>
          <w:tcPr>
            <w:tcW w:w="1832" w:type="dxa"/>
            <w:gridSpan w:val="2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C776D8"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  <w:t>Autorizar el acceso a las aperturas / cierres de cajas</w:t>
            </w:r>
          </w:p>
        </w:tc>
        <w:tc>
          <w:tcPr>
            <w:tcW w:w="108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  <w:t>USRAS02, USRAS03,</w:t>
            </w:r>
          </w:p>
        </w:tc>
        <w:tc>
          <w:tcPr>
            <w:tcW w:w="144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  <w:t>Abrir caja, Cerrar caja,</w:t>
            </w:r>
          </w:p>
        </w:tc>
        <w:tc>
          <w:tcPr>
            <w:tcW w:w="1260" w:type="dxa"/>
          </w:tcPr>
          <w:p w:rsidR="00F12BDD" w:rsidRPr="00C776D8" w:rsidRDefault="00F12BDD" w:rsidP="00F020D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C776D8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GUIAS001,</w:t>
            </w:r>
          </w:p>
          <w:p w:rsidR="00F12BDD" w:rsidRPr="00C776D8" w:rsidRDefault="00F12BDD" w:rsidP="00F020D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C776D8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GUIAS002</w:t>
            </w:r>
          </w:p>
        </w:tc>
        <w:tc>
          <w:tcPr>
            <w:tcW w:w="1440" w:type="dxa"/>
            <w:gridSpan w:val="2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180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C776D8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Al cerrarse una caja, automáticamente vuelve a la pantalla de apertura de caja</w:t>
            </w:r>
          </w:p>
        </w:tc>
      </w:tr>
      <w:tr w:rsidR="00F12BDD" w:rsidRPr="00C776D8" w:rsidTr="00226853">
        <w:tc>
          <w:tcPr>
            <w:tcW w:w="1408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  <w:r w:rsidRPr="00C776D8"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  <w:t>RFCAS008</w:t>
            </w:r>
          </w:p>
        </w:tc>
        <w:tc>
          <w:tcPr>
            <w:tcW w:w="1832" w:type="dxa"/>
            <w:gridSpan w:val="2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C776D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Denegar el acceso a las aperturas / cierres de cajas</w:t>
            </w:r>
          </w:p>
        </w:tc>
        <w:tc>
          <w:tcPr>
            <w:tcW w:w="108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  <w:t>USRAS02, USRAS03,</w:t>
            </w:r>
          </w:p>
        </w:tc>
        <w:tc>
          <w:tcPr>
            <w:tcW w:w="144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  <w:t>Abrir caja, Cerrar caja,</w:t>
            </w:r>
          </w:p>
        </w:tc>
        <w:tc>
          <w:tcPr>
            <w:tcW w:w="126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C776D8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 xml:space="preserve">GUIAS001, GUIAS002        </w:t>
            </w:r>
          </w:p>
        </w:tc>
        <w:tc>
          <w:tcPr>
            <w:tcW w:w="1440" w:type="dxa"/>
            <w:gridSpan w:val="2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C776D8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MSGAS002,</w:t>
            </w:r>
            <w:r w:rsidRPr="00C776D8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br/>
              <w:t>MSGAS003</w:t>
            </w:r>
          </w:p>
        </w:tc>
        <w:tc>
          <w:tcPr>
            <w:tcW w:w="180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C776D8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Se mantiene la pantalla de apertura / cierre informando en la misma el mensaje de error correspondiente.</w:t>
            </w:r>
          </w:p>
        </w:tc>
      </w:tr>
      <w:tr w:rsidR="00F12BDD" w:rsidRPr="00C776D8" w:rsidTr="00226853">
        <w:tc>
          <w:tcPr>
            <w:tcW w:w="1408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  <w:r w:rsidRPr="00C776D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RFCAS009</w:t>
            </w:r>
          </w:p>
        </w:tc>
        <w:tc>
          <w:tcPr>
            <w:tcW w:w="1832" w:type="dxa"/>
            <w:gridSpan w:val="2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  <w:r w:rsidRPr="00C776D8"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  <w:t>Registrar apertura de caja</w:t>
            </w:r>
          </w:p>
        </w:tc>
        <w:tc>
          <w:tcPr>
            <w:tcW w:w="1080" w:type="dxa"/>
          </w:tcPr>
          <w:p w:rsidR="00F12BDD" w:rsidRPr="00C776D8" w:rsidRDefault="00F12BDD" w:rsidP="00F020D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  <w:t>USRAS02, USRAS03,</w:t>
            </w:r>
          </w:p>
        </w:tc>
        <w:tc>
          <w:tcPr>
            <w:tcW w:w="1440" w:type="dxa"/>
          </w:tcPr>
          <w:p w:rsidR="00F12BDD" w:rsidRPr="00C776D8" w:rsidRDefault="00F12BDD" w:rsidP="00F020D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  <w:t>Abrir caja, Cerrar caja,</w:t>
            </w:r>
          </w:p>
        </w:tc>
        <w:tc>
          <w:tcPr>
            <w:tcW w:w="126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1440" w:type="dxa"/>
            <w:gridSpan w:val="2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180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tr w:rsidR="00F12BDD" w:rsidRPr="00C776D8" w:rsidTr="00226853">
        <w:tc>
          <w:tcPr>
            <w:tcW w:w="1408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  <w:r w:rsidRPr="00C776D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RFCAS010</w:t>
            </w:r>
          </w:p>
        </w:tc>
        <w:tc>
          <w:tcPr>
            <w:tcW w:w="1832" w:type="dxa"/>
            <w:gridSpan w:val="2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  <w:r w:rsidRPr="00C776D8"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  <w:t>Registrar cierre de caja</w:t>
            </w:r>
          </w:p>
        </w:tc>
        <w:tc>
          <w:tcPr>
            <w:tcW w:w="1080" w:type="dxa"/>
          </w:tcPr>
          <w:p w:rsidR="00F12BDD" w:rsidRPr="00C776D8" w:rsidRDefault="00F12BDD" w:rsidP="00F020D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  <w:t>USRAS02, USRAS03,</w:t>
            </w:r>
          </w:p>
        </w:tc>
        <w:tc>
          <w:tcPr>
            <w:tcW w:w="1440" w:type="dxa"/>
          </w:tcPr>
          <w:p w:rsidR="00F12BDD" w:rsidRPr="00C776D8" w:rsidRDefault="00F12BDD" w:rsidP="00F020D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  <w:t>Abrir caja, Cerrar caja,</w:t>
            </w:r>
          </w:p>
        </w:tc>
        <w:tc>
          <w:tcPr>
            <w:tcW w:w="126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1440" w:type="dxa"/>
            <w:gridSpan w:val="2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180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tr w:rsidR="00F12BDD" w:rsidRPr="00C776D8" w:rsidTr="00226853">
        <w:tc>
          <w:tcPr>
            <w:tcW w:w="1408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776D8"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  <w:t>RFCAS011</w:t>
            </w:r>
          </w:p>
        </w:tc>
        <w:tc>
          <w:tcPr>
            <w:tcW w:w="1832" w:type="dxa"/>
            <w:gridSpan w:val="2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776D8"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  <w:t xml:space="preserve">Autorizar </w:t>
            </w:r>
            <w:r w:rsidRPr="00C776D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acceso a supervisor para autorización de cambio</w:t>
            </w:r>
          </w:p>
        </w:tc>
        <w:tc>
          <w:tcPr>
            <w:tcW w:w="1080" w:type="dxa"/>
          </w:tcPr>
          <w:p w:rsidR="00F12BDD" w:rsidRPr="00C776D8" w:rsidRDefault="00F12BDD" w:rsidP="00F020D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  <w:t>USRAS04</w:t>
            </w:r>
          </w:p>
        </w:tc>
        <w:tc>
          <w:tcPr>
            <w:tcW w:w="1440" w:type="dxa"/>
          </w:tcPr>
          <w:p w:rsidR="00F12BDD" w:rsidRPr="00C776D8" w:rsidRDefault="00F12BDD" w:rsidP="00F020D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  <w:t>Ingresar supervisor</w:t>
            </w:r>
          </w:p>
        </w:tc>
        <w:tc>
          <w:tcPr>
            <w:tcW w:w="1260" w:type="dxa"/>
          </w:tcPr>
          <w:p w:rsidR="00F12BDD" w:rsidRPr="00C776D8" w:rsidRDefault="00F12BDD" w:rsidP="00F020D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C776D8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GUIAS006</w:t>
            </w:r>
          </w:p>
        </w:tc>
        <w:tc>
          <w:tcPr>
            <w:tcW w:w="1440" w:type="dxa"/>
            <w:gridSpan w:val="2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180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tr w:rsidR="00F12BDD" w:rsidRPr="00C776D8" w:rsidTr="00226853">
        <w:tc>
          <w:tcPr>
            <w:tcW w:w="1408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776D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RFCAS012</w:t>
            </w:r>
          </w:p>
        </w:tc>
        <w:tc>
          <w:tcPr>
            <w:tcW w:w="1832" w:type="dxa"/>
            <w:gridSpan w:val="2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776D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Denegar acceso a supervisor para autorización de cambio</w:t>
            </w:r>
          </w:p>
        </w:tc>
        <w:tc>
          <w:tcPr>
            <w:tcW w:w="1080" w:type="dxa"/>
          </w:tcPr>
          <w:p w:rsidR="00F12BDD" w:rsidRPr="00C776D8" w:rsidRDefault="00F12BDD" w:rsidP="00F020D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  <w:t>USRAS04</w:t>
            </w:r>
          </w:p>
        </w:tc>
        <w:tc>
          <w:tcPr>
            <w:tcW w:w="1440" w:type="dxa"/>
          </w:tcPr>
          <w:p w:rsidR="00F12BDD" w:rsidRPr="00C776D8" w:rsidRDefault="00F12BDD" w:rsidP="00F020D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  <w:t>Ingresar supervisor</w:t>
            </w:r>
          </w:p>
        </w:tc>
        <w:tc>
          <w:tcPr>
            <w:tcW w:w="1260" w:type="dxa"/>
          </w:tcPr>
          <w:p w:rsidR="00F12BDD" w:rsidRPr="00C776D8" w:rsidRDefault="00F12BDD" w:rsidP="00F020D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C776D8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GUIAS006</w:t>
            </w:r>
          </w:p>
        </w:tc>
        <w:tc>
          <w:tcPr>
            <w:tcW w:w="1440" w:type="dxa"/>
            <w:gridSpan w:val="2"/>
          </w:tcPr>
          <w:p w:rsidR="00F12BDD" w:rsidRPr="00C776D8" w:rsidRDefault="00F12BDD" w:rsidP="00F020D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C776D8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MSGAS004</w:t>
            </w:r>
          </w:p>
        </w:tc>
        <w:tc>
          <w:tcPr>
            <w:tcW w:w="1800" w:type="dxa"/>
          </w:tcPr>
          <w:p w:rsidR="00F12BDD" w:rsidRPr="00C776D8" w:rsidRDefault="00F12BDD" w:rsidP="00F020D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C776D8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Se mantiene la pantalla de pedido de autorización informando el mensaje de error correspondiente.</w:t>
            </w:r>
          </w:p>
        </w:tc>
      </w:tr>
      <w:tr w:rsidR="00F12BDD" w:rsidRPr="00C776D8" w:rsidTr="00F020DE">
        <w:tc>
          <w:tcPr>
            <w:tcW w:w="10260" w:type="dxa"/>
            <w:gridSpan w:val="9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F12BDD" w:rsidRPr="00C776D8" w:rsidTr="001A3B3E">
        <w:trPr>
          <w:trHeight w:val="1026"/>
        </w:trPr>
        <w:tc>
          <w:tcPr>
            <w:tcW w:w="1408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776D8"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  <w:t>RFCV001</w:t>
            </w:r>
          </w:p>
        </w:tc>
        <w:tc>
          <w:tcPr>
            <w:tcW w:w="1832" w:type="dxa"/>
            <w:gridSpan w:val="2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776D8"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  <w:t>Abrir sesión de venta</w:t>
            </w:r>
          </w:p>
        </w:tc>
        <w:tc>
          <w:tcPr>
            <w:tcW w:w="108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  <w:t>USRV01</w:t>
            </w:r>
          </w:p>
        </w:tc>
        <w:tc>
          <w:tcPr>
            <w:tcW w:w="144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  <w:t xml:space="preserve">Abrir sesión de venta  </w:t>
            </w:r>
          </w:p>
        </w:tc>
        <w:tc>
          <w:tcPr>
            <w:tcW w:w="1440" w:type="dxa"/>
            <w:gridSpan w:val="2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GUIV001,</w:t>
            </w:r>
          </w:p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GUIV002</w:t>
            </w:r>
          </w:p>
        </w:tc>
        <w:tc>
          <w:tcPr>
            <w:tcW w:w="126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C776D8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MSGMV001</w:t>
            </w:r>
          </w:p>
        </w:tc>
        <w:tc>
          <w:tcPr>
            <w:tcW w:w="180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F12BDD" w:rsidRPr="00C776D8" w:rsidTr="001A3B3E">
        <w:trPr>
          <w:trHeight w:val="1026"/>
        </w:trPr>
        <w:tc>
          <w:tcPr>
            <w:tcW w:w="1408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  <w:r w:rsidRPr="00C776D8"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  <w:t>RFCV002</w:t>
            </w:r>
          </w:p>
        </w:tc>
        <w:tc>
          <w:tcPr>
            <w:tcW w:w="1832" w:type="dxa"/>
            <w:gridSpan w:val="2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  <w:r w:rsidRPr="00C776D8"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  <w:t>Validar producto</w:t>
            </w:r>
          </w:p>
        </w:tc>
        <w:tc>
          <w:tcPr>
            <w:tcW w:w="108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  <w:t>USRV04,</w:t>
            </w:r>
          </w:p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  <w:t>USRV05</w:t>
            </w:r>
          </w:p>
        </w:tc>
        <w:tc>
          <w:tcPr>
            <w:tcW w:w="144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  <w:t>Ingresar producto manualmente,</w:t>
            </w:r>
          </w:p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  <w:t>Leer código de producto.</w:t>
            </w:r>
          </w:p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1440" w:type="dxa"/>
            <w:gridSpan w:val="2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GUIV002</w:t>
            </w:r>
          </w:p>
        </w:tc>
        <w:tc>
          <w:tcPr>
            <w:tcW w:w="126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C776D8">
              <w:rPr>
                <w:rFonts w:ascii="Times New Roman" w:hAnsi="Times New Roman" w:cs="Times New Roman"/>
                <w:i/>
                <w:sz w:val="20"/>
                <w:szCs w:val="20"/>
                <w:lang w:val="es-MX"/>
              </w:rPr>
              <w:t>MSGMV002</w:t>
            </w:r>
          </w:p>
        </w:tc>
        <w:tc>
          <w:tcPr>
            <w:tcW w:w="180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F12BDD" w:rsidRPr="00C776D8" w:rsidTr="001A3B3E">
        <w:trPr>
          <w:trHeight w:val="1026"/>
        </w:trPr>
        <w:tc>
          <w:tcPr>
            <w:tcW w:w="1408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  <w:r w:rsidRPr="00C776D8"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  <w:t>RFCV003</w:t>
            </w:r>
          </w:p>
        </w:tc>
        <w:tc>
          <w:tcPr>
            <w:tcW w:w="1832" w:type="dxa"/>
            <w:gridSpan w:val="2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  <w:r w:rsidRPr="00C776D8">
              <w:rPr>
                <w:rFonts w:ascii="Times New Roman" w:hAnsi="Times New Roman" w:cs="Times New Roman"/>
                <w:bCs/>
                <w:sz w:val="20"/>
                <w:szCs w:val="20"/>
              </w:rPr>
              <w:t>Rechazar producto</w:t>
            </w:r>
          </w:p>
        </w:tc>
        <w:tc>
          <w:tcPr>
            <w:tcW w:w="1080" w:type="dxa"/>
          </w:tcPr>
          <w:p w:rsidR="00F12BDD" w:rsidRPr="00C776D8" w:rsidRDefault="00F12BDD" w:rsidP="00AC322F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  <w:t>USRV04,</w:t>
            </w:r>
          </w:p>
          <w:p w:rsidR="00F12BDD" w:rsidRPr="00C776D8" w:rsidRDefault="00F12BDD" w:rsidP="00AC322F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  <w:t>USRV05</w:t>
            </w:r>
          </w:p>
        </w:tc>
        <w:tc>
          <w:tcPr>
            <w:tcW w:w="1440" w:type="dxa"/>
          </w:tcPr>
          <w:p w:rsidR="00F12BDD" w:rsidRPr="00C776D8" w:rsidRDefault="00F12BDD" w:rsidP="00AC322F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  <w:t>Ingresar producto manualmente,</w:t>
            </w:r>
          </w:p>
          <w:p w:rsidR="00F12BDD" w:rsidRPr="00C776D8" w:rsidRDefault="00F12BDD" w:rsidP="00AC322F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  <w:t>Leer código de producto.</w:t>
            </w:r>
          </w:p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1440" w:type="dxa"/>
            <w:gridSpan w:val="2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GUIV002</w:t>
            </w:r>
          </w:p>
        </w:tc>
        <w:tc>
          <w:tcPr>
            <w:tcW w:w="126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  <w:lang w:val="es-MX"/>
              </w:rPr>
            </w:pPr>
            <w:r w:rsidRPr="00C776D8">
              <w:rPr>
                <w:rFonts w:ascii="Times New Roman" w:hAnsi="Times New Roman" w:cs="Times New Roman"/>
                <w:i/>
                <w:sz w:val="20"/>
                <w:szCs w:val="20"/>
                <w:lang w:val="es-MX"/>
              </w:rPr>
              <w:t>MSGMV002</w:t>
            </w:r>
          </w:p>
        </w:tc>
        <w:tc>
          <w:tcPr>
            <w:tcW w:w="180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F12BDD" w:rsidRPr="00C776D8" w:rsidTr="001A3B3E">
        <w:trPr>
          <w:trHeight w:val="1026"/>
        </w:trPr>
        <w:tc>
          <w:tcPr>
            <w:tcW w:w="1408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  <w:r w:rsidRPr="00C776D8"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  <w:t>RFCV006</w:t>
            </w:r>
          </w:p>
        </w:tc>
        <w:tc>
          <w:tcPr>
            <w:tcW w:w="1832" w:type="dxa"/>
            <w:gridSpan w:val="2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776D8">
              <w:rPr>
                <w:rFonts w:ascii="Times New Roman" w:hAnsi="Times New Roman" w:cs="Times New Roman"/>
                <w:bCs/>
                <w:sz w:val="20"/>
                <w:szCs w:val="20"/>
              </w:rPr>
              <w:t>Salida producto</w:t>
            </w:r>
          </w:p>
        </w:tc>
        <w:tc>
          <w:tcPr>
            <w:tcW w:w="1080" w:type="dxa"/>
          </w:tcPr>
          <w:p w:rsidR="00F12BDD" w:rsidRPr="00C776D8" w:rsidRDefault="00F12BDD" w:rsidP="00F020DE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  <w:t>USRV04,</w:t>
            </w:r>
          </w:p>
          <w:p w:rsidR="00F12BDD" w:rsidRPr="00C776D8" w:rsidRDefault="00F12BDD" w:rsidP="00F020DE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  <w:t>USRV05</w:t>
            </w:r>
          </w:p>
        </w:tc>
        <w:tc>
          <w:tcPr>
            <w:tcW w:w="1440" w:type="dxa"/>
          </w:tcPr>
          <w:p w:rsidR="00F12BDD" w:rsidRPr="00C776D8" w:rsidRDefault="00F12BDD" w:rsidP="00F020DE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  <w:t>Ingresar producto manualmente,</w:t>
            </w:r>
          </w:p>
          <w:p w:rsidR="00F12BDD" w:rsidRPr="00C776D8" w:rsidRDefault="00F12BDD" w:rsidP="00F020DE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  <w:t>Leer código de producto.</w:t>
            </w:r>
          </w:p>
          <w:p w:rsidR="00F12BDD" w:rsidRPr="00C776D8" w:rsidRDefault="00F12BDD" w:rsidP="00F020DE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1440" w:type="dxa"/>
            <w:gridSpan w:val="2"/>
          </w:tcPr>
          <w:p w:rsidR="00F12BDD" w:rsidRPr="00C776D8" w:rsidRDefault="00F12BDD" w:rsidP="00F020D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GUIV002</w:t>
            </w:r>
          </w:p>
        </w:tc>
        <w:tc>
          <w:tcPr>
            <w:tcW w:w="1260" w:type="dxa"/>
          </w:tcPr>
          <w:p w:rsidR="00F12BDD" w:rsidRPr="00C776D8" w:rsidRDefault="00F12BDD" w:rsidP="00F020D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  <w:lang w:val="es-MX"/>
              </w:rPr>
            </w:pPr>
            <w:r w:rsidRPr="00C776D8">
              <w:rPr>
                <w:rFonts w:ascii="Times New Roman" w:hAnsi="Times New Roman" w:cs="Times New Roman"/>
                <w:i/>
                <w:sz w:val="20"/>
                <w:szCs w:val="20"/>
                <w:lang w:val="es-MX"/>
              </w:rPr>
              <w:t>MSGMV002</w:t>
            </w:r>
          </w:p>
        </w:tc>
        <w:tc>
          <w:tcPr>
            <w:tcW w:w="180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F12BDD" w:rsidRPr="00C776D8" w:rsidTr="001A3B3E">
        <w:trPr>
          <w:trHeight w:val="1026"/>
        </w:trPr>
        <w:tc>
          <w:tcPr>
            <w:tcW w:w="1408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  <w:r w:rsidRPr="00C776D8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RFCV007</w:t>
            </w:r>
          </w:p>
        </w:tc>
        <w:tc>
          <w:tcPr>
            <w:tcW w:w="1832" w:type="dxa"/>
            <w:gridSpan w:val="2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776D8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Autorizar / Rechazar modificación de sesión de venta</w:t>
            </w:r>
          </w:p>
        </w:tc>
        <w:tc>
          <w:tcPr>
            <w:tcW w:w="1080" w:type="dxa"/>
          </w:tcPr>
          <w:p w:rsidR="00F12BDD" w:rsidRPr="00C776D8" w:rsidRDefault="00F12BDD" w:rsidP="00F020DE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  <w:t>USRV02</w:t>
            </w:r>
          </w:p>
        </w:tc>
        <w:tc>
          <w:tcPr>
            <w:tcW w:w="1440" w:type="dxa"/>
          </w:tcPr>
          <w:p w:rsidR="00F12BDD" w:rsidRPr="00C776D8" w:rsidRDefault="00F12BDD" w:rsidP="00F020DE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  <w:t xml:space="preserve">Finalizar sesión de venta  </w:t>
            </w:r>
          </w:p>
        </w:tc>
        <w:tc>
          <w:tcPr>
            <w:tcW w:w="1440" w:type="dxa"/>
            <w:gridSpan w:val="2"/>
          </w:tcPr>
          <w:p w:rsidR="00F12BDD" w:rsidRPr="00C776D8" w:rsidRDefault="00F12BDD" w:rsidP="00F020DE">
            <w:pPr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  <w:lang w:val="es-MX"/>
              </w:rPr>
            </w:pPr>
            <w:r w:rsidRPr="00C776D8">
              <w:rPr>
                <w:rFonts w:ascii="Times New Roman" w:hAnsi="Times New Roman" w:cs="Times New Roman"/>
                <w:iCs/>
                <w:sz w:val="20"/>
                <w:szCs w:val="20"/>
                <w:lang w:val="es-MX"/>
              </w:rPr>
              <w:t>GUIAS001_2,</w:t>
            </w:r>
          </w:p>
          <w:p w:rsidR="00F12BDD" w:rsidRPr="00C776D8" w:rsidRDefault="00F12BDD" w:rsidP="00F020D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C776D8">
              <w:rPr>
                <w:rFonts w:ascii="Times New Roman" w:hAnsi="Times New Roman" w:cs="Times New Roman"/>
                <w:i/>
                <w:sz w:val="20"/>
                <w:szCs w:val="20"/>
                <w:lang w:val="es-MX"/>
              </w:rPr>
              <w:t>GUIV002</w:t>
            </w:r>
          </w:p>
        </w:tc>
        <w:tc>
          <w:tcPr>
            <w:tcW w:w="1260" w:type="dxa"/>
          </w:tcPr>
          <w:p w:rsidR="00F12BDD" w:rsidRPr="00C776D8" w:rsidRDefault="00F12BDD" w:rsidP="00F020D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  <w:lang w:val="es-MX"/>
              </w:rPr>
            </w:pPr>
            <w:r w:rsidRPr="00C776D8">
              <w:rPr>
                <w:rFonts w:ascii="Times New Roman" w:hAnsi="Times New Roman" w:cs="Times New Roman"/>
                <w:i/>
                <w:sz w:val="20"/>
                <w:szCs w:val="20"/>
                <w:lang w:val="es-MX"/>
              </w:rPr>
              <w:t>MSGMV003</w:t>
            </w:r>
          </w:p>
        </w:tc>
        <w:tc>
          <w:tcPr>
            <w:tcW w:w="180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tr w:rsidR="00F12BDD" w:rsidRPr="00C776D8" w:rsidTr="001A3B3E">
        <w:trPr>
          <w:trHeight w:val="1026"/>
        </w:trPr>
        <w:tc>
          <w:tcPr>
            <w:tcW w:w="1408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C776D8"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  <w:t>RFCV008</w:t>
            </w:r>
          </w:p>
        </w:tc>
        <w:tc>
          <w:tcPr>
            <w:tcW w:w="1832" w:type="dxa"/>
            <w:gridSpan w:val="2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C776D8"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  <w:t>Fin de sesión de venta</w:t>
            </w:r>
          </w:p>
        </w:tc>
        <w:tc>
          <w:tcPr>
            <w:tcW w:w="1080" w:type="dxa"/>
          </w:tcPr>
          <w:p w:rsidR="00F12BDD" w:rsidRPr="00C776D8" w:rsidRDefault="00F12BDD" w:rsidP="00F020DE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  <w:t>USRV02</w:t>
            </w:r>
          </w:p>
        </w:tc>
        <w:tc>
          <w:tcPr>
            <w:tcW w:w="1440" w:type="dxa"/>
          </w:tcPr>
          <w:p w:rsidR="00F12BDD" w:rsidRPr="00C776D8" w:rsidRDefault="00F12BDD" w:rsidP="00F020DE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  <w:t xml:space="preserve">Finalizar sesión de venta  </w:t>
            </w:r>
          </w:p>
        </w:tc>
        <w:tc>
          <w:tcPr>
            <w:tcW w:w="1440" w:type="dxa"/>
            <w:gridSpan w:val="2"/>
          </w:tcPr>
          <w:p w:rsidR="00F12BDD" w:rsidRPr="00C776D8" w:rsidRDefault="00F12BDD" w:rsidP="00BC2C69">
            <w:pPr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  <w:lang w:val="es-MX"/>
              </w:rPr>
            </w:pPr>
            <w:r w:rsidRPr="00C776D8">
              <w:rPr>
                <w:rFonts w:ascii="Times New Roman" w:hAnsi="Times New Roman" w:cs="Times New Roman"/>
                <w:iCs/>
                <w:sz w:val="20"/>
                <w:szCs w:val="20"/>
                <w:lang w:val="es-MX"/>
              </w:rPr>
              <w:t>GUIAS001_2,</w:t>
            </w:r>
          </w:p>
          <w:p w:rsidR="00F12BDD" w:rsidRPr="00C776D8" w:rsidRDefault="00F12BDD" w:rsidP="00BC2C69">
            <w:pPr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  <w:lang w:val="es-MX"/>
              </w:rPr>
            </w:pPr>
            <w:r w:rsidRPr="00C776D8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GUIV002</w:t>
            </w:r>
          </w:p>
        </w:tc>
        <w:tc>
          <w:tcPr>
            <w:tcW w:w="1260" w:type="dxa"/>
          </w:tcPr>
          <w:p w:rsidR="00F12BDD" w:rsidRPr="00C776D8" w:rsidRDefault="00F12BDD" w:rsidP="00F020D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  <w:lang w:val="es-MX"/>
              </w:rPr>
            </w:pPr>
            <w:r w:rsidRPr="00C776D8">
              <w:rPr>
                <w:rFonts w:ascii="Times New Roman" w:hAnsi="Times New Roman" w:cs="Times New Roman"/>
                <w:i/>
                <w:sz w:val="20"/>
                <w:szCs w:val="20"/>
                <w:lang w:val="es-MX"/>
              </w:rPr>
              <w:t>MSGMV003</w:t>
            </w:r>
          </w:p>
        </w:tc>
        <w:tc>
          <w:tcPr>
            <w:tcW w:w="180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tr w:rsidR="00F12BDD" w:rsidRPr="00C776D8" w:rsidTr="001A3B3E">
        <w:trPr>
          <w:trHeight w:val="1026"/>
        </w:trPr>
        <w:tc>
          <w:tcPr>
            <w:tcW w:w="1408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  <w:r w:rsidRPr="00C776D8">
              <w:rPr>
                <w:rFonts w:ascii="Times New Roman" w:hAnsi="Times New Roman" w:cs="Times New Roman"/>
                <w:bCs/>
                <w:sz w:val="20"/>
                <w:szCs w:val="20"/>
              </w:rPr>
              <w:t>RFCV004</w:t>
            </w:r>
          </w:p>
        </w:tc>
        <w:tc>
          <w:tcPr>
            <w:tcW w:w="1832" w:type="dxa"/>
            <w:gridSpan w:val="2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  <w:r w:rsidRPr="00C776D8">
              <w:rPr>
                <w:rFonts w:ascii="Times New Roman" w:hAnsi="Times New Roman" w:cs="Times New Roman"/>
                <w:bCs/>
                <w:sz w:val="20"/>
                <w:szCs w:val="20"/>
              </w:rPr>
              <w:t>Alta de pedido de autorización</w:t>
            </w:r>
          </w:p>
        </w:tc>
        <w:tc>
          <w:tcPr>
            <w:tcW w:w="1080" w:type="dxa"/>
          </w:tcPr>
          <w:p w:rsidR="00F12BDD" w:rsidRPr="00C776D8" w:rsidRDefault="00F12BDD" w:rsidP="00F020DE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  <w:t>USRV03</w:t>
            </w:r>
          </w:p>
        </w:tc>
        <w:tc>
          <w:tcPr>
            <w:tcW w:w="1440" w:type="dxa"/>
          </w:tcPr>
          <w:p w:rsidR="00F12BDD" w:rsidRPr="00C776D8" w:rsidRDefault="00F12BDD" w:rsidP="00F020DE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  <w:t xml:space="preserve">Solicitar modificación de sesión de venta  </w:t>
            </w:r>
          </w:p>
        </w:tc>
        <w:tc>
          <w:tcPr>
            <w:tcW w:w="1440" w:type="dxa"/>
            <w:gridSpan w:val="2"/>
          </w:tcPr>
          <w:p w:rsidR="00F12BDD" w:rsidRPr="00C776D8" w:rsidRDefault="00F12BDD" w:rsidP="00BC2C69">
            <w:pPr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  <w:lang w:val="es-MX"/>
              </w:rPr>
            </w:pPr>
            <w:r w:rsidRPr="00C776D8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GUIV002</w:t>
            </w:r>
          </w:p>
        </w:tc>
        <w:tc>
          <w:tcPr>
            <w:tcW w:w="1260" w:type="dxa"/>
          </w:tcPr>
          <w:p w:rsidR="00F12BDD" w:rsidRPr="00C776D8" w:rsidRDefault="00F12BDD" w:rsidP="00F020D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  <w:lang w:val="es-MX"/>
              </w:rPr>
            </w:pPr>
            <w:r w:rsidRPr="00C776D8">
              <w:rPr>
                <w:rFonts w:ascii="Times New Roman" w:hAnsi="Times New Roman" w:cs="Times New Roman"/>
                <w:i/>
                <w:sz w:val="20"/>
                <w:szCs w:val="20"/>
                <w:lang w:val="es-MX"/>
              </w:rPr>
              <w:t>MSGMV004,</w:t>
            </w:r>
          </w:p>
          <w:p w:rsidR="00F12BDD" w:rsidRPr="00C776D8" w:rsidRDefault="00F12BDD" w:rsidP="00F020D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  <w:lang w:val="es-MX"/>
              </w:rPr>
            </w:pPr>
            <w:r w:rsidRPr="00C776D8">
              <w:rPr>
                <w:rFonts w:ascii="Times New Roman" w:hAnsi="Times New Roman" w:cs="Times New Roman"/>
                <w:i/>
                <w:sz w:val="20"/>
                <w:szCs w:val="20"/>
                <w:lang w:val="es-MX"/>
              </w:rPr>
              <w:t>MSGMV005</w:t>
            </w:r>
          </w:p>
        </w:tc>
        <w:tc>
          <w:tcPr>
            <w:tcW w:w="180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tr w:rsidR="00F12BDD" w:rsidRPr="00C776D8" w:rsidTr="001A3B3E">
        <w:trPr>
          <w:trHeight w:val="1026"/>
        </w:trPr>
        <w:tc>
          <w:tcPr>
            <w:tcW w:w="1408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776D8"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  <w:t>RFCV005</w:t>
            </w:r>
          </w:p>
        </w:tc>
        <w:tc>
          <w:tcPr>
            <w:tcW w:w="1832" w:type="dxa"/>
            <w:gridSpan w:val="2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776D8">
              <w:rPr>
                <w:rFonts w:ascii="Times New Roman" w:hAnsi="Times New Roman" w:cs="Times New Roman"/>
                <w:bCs/>
                <w:sz w:val="20"/>
                <w:szCs w:val="20"/>
              </w:rPr>
              <w:t>Aceptar / Rechazar pedido de autorización bloqueante</w:t>
            </w:r>
          </w:p>
        </w:tc>
        <w:tc>
          <w:tcPr>
            <w:tcW w:w="1080" w:type="dxa"/>
          </w:tcPr>
          <w:p w:rsidR="00F12BDD" w:rsidRPr="00C776D8" w:rsidRDefault="00F12BDD" w:rsidP="00F020DE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  <w:t>USRV03</w:t>
            </w:r>
          </w:p>
        </w:tc>
        <w:tc>
          <w:tcPr>
            <w:tcW w:w="1440" w:type="dxa"/>
          </w:tcPr>
          <w:p w:rsidR="00F12BDD" w:rsidRPr="00C776D8" w:rsidRDefault="00F12BDD" w:rsidP="00F020DE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  <w:t xml:space="preserve">Solicitar modificación de sesión de venta  </w:t>
            </w:r>
          </w:p>
        </w:tc>
        <w:tc>
          <w:tcPr>
            <w:tcW w:w="1440" w:type="dxa"/>
            <w:gridSpan w:val="2"/>
          </w:tcPr>
          <w:p w:rsidR="00F12BDD" w:rsidRPr="00C776D8" w:rsidRDefault="00F12BDD" w:rsidP="00F020DE">
            <w:pPr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  <w:lang w:val="es-MX"/>
              </w:rPr>
            </w:pPr>
            <w:r w:rsidRPr="00C776D8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GUIV002</w:t>
            </w:r>
          </w:p>
        </w:tc>
        <w:tc>
          <w:tcPr>
            <w:tcW w:w="1260" w:type="dxa"/>
          </w:tcPr>
          <w:p w:rsidR="00F12BDD" w:rsidRPr="00C776D8" w:rsidRDefault="00F12BDD" w:rsidP="00F020D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  <w:lang w:val="es-MX"/>
              </w:rPr>
            </w:pPr>
            <w:r w:rsidRPr="00C776D8">
              <w:rPr>
                <w:rFonts w:ascii="Times New Roman" w:hAnsi="Times New Roman" w:cs="Times New Roman"/>
                <w:i/>
                <w:sz w:val="20"/>
                <w:szCs w:val="20"/>
                <w:lang w:val="es-MX"/>
              </w:rPr>
              <w:t>MSGMV004,</w:t>
            </w:r>
          </w:p>
          <w:p w:rsidR="00F12BDD" w:rsidRPr="00C776D8" w:rsidRDefault="00F12BDD" w:rsidP="00F020D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  <w:lang w:val="es-MX"/>
              </w:rPr>
            </w:pPr>
            <w:r w:rsidRPr="00C776D8">
              <w:rPr>
                <w:rFonts w:ascii="Times New Roman" w:hAnsi="Times New Roman" w:cs="Times New Roman"/>
                <w:i/>
                <w:sz w:val="20"/>
                <w:szCs w:val="20"/>
                <w:lang w:val="es-MX"/>
              </w:rPr>
              <w:t>MSGMV005</w:t>
            </w:r>
          </w:p>
        </w:tc>
        <w:tc>
          <w:tcPr>
            <w:tcW w:w="180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tr w:rsidR="00F12BDD" w:rsidRPr="00C776D8" w:rsidTr="0062544C">
        <w:trPr>
          <w:trHeight w:val="475"/>
        </w:trPr>
        <w:tc>
          <w:tcPr>
            <w:tcW w:w="1408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  <w:r w:rsidRPr="00C776D8"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  <w:t>RFCV009</w:t>
            </w:r>
          </w:p>
        </w:tc>
        <w:tc>
          <w:tcPr>
            <w:tcW w:w="1832" w:type="dxa"/>
            <w:gridSpan w:val="2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776D8"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  <w:t>Emitir ticket.</w:t>
            </w:r>
          </w:p>
        </w:tc>
        <w:tc>
          <w:tcPr>
            <w:tcW w:w="1080" w:type="dxa"/>
          </w:tcPr>
          <w:p w:rsidR="00F12BDD" w:rsidRPr="00C776D8" w:rsidRDefault="00F12BDD" w:rsidP="00F020DE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  <w:t>USRV02</w:t>
            </w:r>
          </w:p>
        </w:tc>
        <w:tc>
          <w:tcPr>
            <w:tcW w:w="1440" w:type="dxa"/>
          </w:tcPr>
          <w:p w:rsidR="00F12BDD" w:rsidRPr="00C776D8" w:rsidRDefault="00F12BDD" w:rsidP="00F020DE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  <w:t xml:space="preserve">Finalizar sesión de venta  </w:t>
            </w:r>
          </w:p>
        </w:tc>
        <w:tc>
          <w:tcPr>
            <w:tcW w:w="1440" w:type="dxa"/>
            <w:gridSpan w:val="2"/>
          </w:tcPr>
          <w:p w:rsidR="00F12BDD" w:rsidRPr="00C776D8" w:rsidRDefault="00F12BDD" w:rsidP="00F020DE">
            <w:pPr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  <w:lang w:val="es-MX"/>
              </w:rPr>
            </w:pPr>
            <w:r w:rsidRPr="00C776D8">
              <w:rPr>
                <w:rFonts w:ascii="Times New Roman" w:hAnsi="Times New Roman" w:cs="Times New Roman"/>
                <w:iCs/>
                <w:sz w:val="20"/>
                <w:szCs w:val="20"/>
                <w:lang w:val="es-MX"/>
              </w:rPr>
              <w:t>GUIAS001_2,</w:t>
            </w:r>
          </w:p>
          <w:p w:rsidR="00F12BDD" w:rsidRPr="00C776D8" w:rsidRDefault="00F12BDD" w:rsidP="00F020DE">
            <w:pPr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  <w:lang w:val="es-MX"/>
              </w:rPr>
            </w:pPr>
            <w:r w:rsidRPr="00C776D8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GUIV002</w:t>
            </w:r>
          </w:p>
        </w:tc>
        <w:tc>
          <w:tcPr>
            <w:tcW w:w="1260" w:type="dxa"/>
          </w:tcPr>
          <w:p w:rsidR="00F12BDD" w:rsidRPr="00C776D8" w:rsidRDefault="00F12BDD" w:rsidP="00F020D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  <w:lang w:val="es-MX"/>
              </w:rPr>
            </w:pPr>
            <w:r w:rsidRPr="00C776D8">
              <w:rPr>
                <w:rFonts w:ascii="Times New Roman" w:hAnsi="Times New Roman" w:cs="Times New Roman"/>
                <w:i/>
                <w:sz w:val="20"/>
                <w:szCs w:val="20"/>
                <w:lang w:val="es-MX"/>
              </w:rPr>
              <w:t>MSGMV003</w:t>
            </w:r>
          </w:p>
        </w:tc>
        <w:tc>
          <w:tcPr>
            <w:tcW w:w="180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tr w:rsidR="00F12BDD" w:rsidRPr="00C776D8" w:rsidTr="00BB1E4F">
        <w:trPr>
          <w:trHeight w:val="160"/>
        </w:trPr>
        <w:tc>
          <w:tcPr>
            <w:tcW w:w="10260" w:type="dxa"/>
            <w:gridSpan w:val="9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tr w:rsidR="00F12BDD" w:rsidRPr="00C776D8" w:rsidTr="001A3B3E">
        <w:trPr>
          <w:trHeight w:val="736"/>
        </w:trPr>
        <w:tc>
          <w:tcPr>
            <w:tcW w:w="1408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776D8"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  <w:t>RFCS001</w:t>
            </w:r>
          </w:p>
        </w:tc>
        <w:tc>
          <w:tcPr>
            <w:tcW w:w="1832" w:type="dxa"/>
            <w:gridSpan w:val="2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776D8"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  <w:t>Listar productos con stock actual menor al stock mínimo de reposición.</w:t>
            </w:r>
          </w:p>
        </w:tc>
        <w:tc>
          <w:tcPr>
            <w:tcW w:w="1080" w:type="dxa"/>
          </w:tcPr>
          <w:p w:rsidR="00F12BDD" w:rsidRPr="00C776D8" w:rsidRDefault="00F12BDD" w:rsidP="00F020DE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  <w:t>USRS01</w:t>
            </w:r>
          </w:p>
        </w:tc>
        <w:tc>
          <w:tcPr>
            <w:tcW w:w="1440" w:type="dxa"/>
          </w:tcPr>
          <w:p w:rsidR="00F12BDD" w:rsidRPr="00C776D8" w:rsidRDefault="00F12BDD" w:rsidP="00F020DE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  <w:t>Listar Productos con Stock deficiente</w:t>
            </w:r>
          </w:p>
        </w:tc>
        <w:tc>
          <w:tcPr>
            <w:tcW w:w="1440" w:type="dxa"/>
            <w:gridSpan w:val="2"/>
          </w:tcPr>
          <w:p w:rsidR="00F12BDD" w:rsidRPr="00C776D8" w:rsidRDefault="00F12BDD" w:rsidP="00BC2C6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  <w:lang w:val="es-MX"/>
              </w:rPr>
            </w:pPr>
            <w:r w:rsidRPr="00C776D8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GUIS001, GUIS003</w:t>
            </w:r>
          </w:p>
        </w:tc>
        <w:tc>
          <w:tcPr>
            <w:tcW w:w="1260" w:type="dxa"/>
          </w:tcPr>
          <w:p w:rsidR="00F12BDD" w:rsidRPr="00C776D8" w:rsidRDefault="00F12BDD" w:rsidP="00F020D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  <w:lang w:val="es-MX"/>
              </w:rPr>
            </w:pPr>
            <w:r w:rsidRPr="00C776D8">
              <w:rPr>
                <w:rFonts w:ascii="Times New Roman" w:hAnsi="Times New Roman" w:cs="Times New Roman"/>
                <w:i/>
                <w:sz w:val="20"/>
                <w:szCs w:val="20"/>
                <w:lang w:val="es-MX"/>
              </w:rPr>
              <w:t>MSGST001</w:t>
            </w:r>
          </w:p>
        </w:tc>
        <w:tc>
          <w:tcPr>
            <w:tcW w:w="180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tr w:rsidR="00F12BDD" w:rsidRPr="00C776D8" w:rsidTr="001A3B3E">
        <w:trPr>
          <w:trHeight w:val="70"/>
        </w:trPr>
        <w:tc>
          <w:tcPr>
            <w:tcW w:w="1408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776D8"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  <w:t>RFCS002</w:t>
            </w:r>
          </w:p>
        </w:tc>
        <w:tc>
          <w:tcPr>
            <w:tcW w:w="1832" w:type="dxa"/>
            <w:gridSpan w:val="2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776D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Generar alerta de productos con faltantes de stock.</w:t>
            </w:r>
            <w:r w:rsidRPr="00C776D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</w:p>
        </w:tc>
        <w:tc>
          <w:tcPr>
            <w:tcW w:w="1080" w:type="dxa"/>
          </w:tcPr>
          <w:p w:rsidR="00F12BDD" w:rsidRPr="00C776D8" w:rsidRDefault="00F12BDD" w:rsidP="00F020DE">
            <w:pPr>
              <w:spacing w:after="0" w:line="240" w:lineRule="auto"/>
              <w:rPr>
                <w:rFonts w:ascii="Times New Roman" w:hAnsi="Times New Roman" w:cs="Times New Roman"/>
                <w:bCs/>
                <w:iCs/>
                <w:sz w:val="20"/>
                <w:szCs w:val="20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Cs/>
                <w:sz w:val="20"/>
                <w:szCs w:val="20"/>
                <w:lang w:val="es-MX"/>
              </w:rPr>
              <w:t>USRS03</w:t>
            </w:r>
          </w:p>
        </w:tc>
        <w:tc>
          <w:tcPr>
            <w:tcW w:w="1440" w:type="dxa"/>
          </w:tcPr>
          <w:p w:rsidR="00F12BDD" w:rsidRPr="00C776D8" w:rsidRDefault="00F12BDD" w:rsidP="00F020DE">
            <w:pPr>
              <w:spacing w:after="0" w:line="240" w:lineRule="auto"/>
              <w:rPr>
                <w:rFonts w:ascii="Times New Roman" w:hAnsi="Times New Roman" w:cs="Times New Roman"/>
                <w:bCs/>
                <w:iCs/>
                <w:sz w:val="20"/>
                <w:szCs w:val="20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Cs/>
                <w:sz w:val="20"/>
                <w:szCs w:val="20"/>
                <w:lang w:val="es-MX"/>
              </w:rPr>
              <w:t>Generar alertas por faltante de stock de productos</w:t>
            </w:r>
          </w:p>
        </w:tc>
        <w:tc>
          <w:tcPr>
            <w:tcW w:w="1440" w:type="dxa"/>
            <w:gridSpan w:val="2"/>
          </w:tcPr>
          <w:p w:rsidR="00F12BDD" w:rsidRPr="00C776D8" w:rsidRDefault="00F12BDD" w:rsidP="00BC2C6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1260" w:type="dxa"/>
          </w:tcPr>
          <w:p w:rsidR="00F12BDD" w:rsidRPr="00C776D8" w:rsidRDefault="00F12BDD" w:rsidP="00F020D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180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tr w:rsidR="00F12BDD" w:rsidRPr="00C776D8" w:rsidTr="001A3B3E">
        <w:trPr>
          <w:trHeight w:val="692"/>
        </w:trPr>
        <w:tc>
          <w:tcPr>
            <w:tcW w:w="1408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776D8"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  <w:t>RFCS003</w:t>
            </w:r>
          </w:p>
        </w:tc>
        <w:tc>
          <w:tcPr>
            <w:tcW w:w="1832" w:type="dxa"/>
            <w:gridSpan w:val="2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776D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Generar pedido de mercadería.</w:t>
            </w:r>
          </w:p>
        </w:tc>
        <w:tc>
          <w:tcPr>
            <w:tcW w:w="1080" w:type="dxa"/>
          </w:tcPr>
          <w:p w:rsidR="00F12BDD" w:rsidRPr="00C776D8" w:rsidRDefault="00F12BDD" w:rsidP="00F020DE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  <w:t>USRS02</w:t>
            </w:r>
          </w:p>
        </w:tc>
        <w:tc>
          <w:tcPr>
            <w:tcW w:w="1440" w:type="dxa"/>
          </w:tcPr>
          <w:p w:rsidR="00F12BDD" w:rsidRPr="00C776D8" w:rsidRDefault="00F12BDD" w:rsidP="00F020DE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  <w:t>Generar pedido de mercadería</w:t>
            </w:r>
          </w:p>
        </w:tc>
        <w:tc>
          <w:tcPr>
            <w:tcW w:w="1440" w:type="dxa"/>
            <w:gridSpan w:val="2"/>
          </w:tcPr>
          <w:p w:rsidR="00F12BDD" w:rsidRPr="00C776D8" w:rsidRDefault="00F12BDD" w:rsidP="00BC2C6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  <w:lang w:val="es-MX"/>
              </w:rPr>
            </w:pPr>
            <w:r w:rsidRPr="00C776D8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GUIS002, GUIS004</w:t>
            </w:r>
          </w:p>
        </w:tc>
        <w:tc>
          <w:tcPr>
            <w:tcW w:w="1260" w:type="dxa"/>
          </w:tcPr>
          <w:p w:rsidR="00F12BDD" w:rsidRPr="00C776D8" w:rsidRDefault="00F12BDD" w:rsidP="00F020D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  <w:lang w:val="es-MX"/>
              </w:rPr>
            </w:pPr>
            <w:r w:rsidRPr="00C776D8">
              <w:rPr>
                <w:rFonts w:ascii="Times New Roman" w:hAnsi="Times New Roman" w:cs="Times New Roman"/>
                <w:i/>
                <w:sz w:val="20"/>
                <w:szCs w:val="20"/>
                <w:lang w:val="es-MX"/>
              </w:rPr>
              <w:t>MSGST002</w:t>
            </w:r>
          </w:p>
        </w:tc>
        <w:tc>
          <w:tcPr>
            <w:tcW w:w="180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tr w:rsidR="00F12BDD" w:rsidRPr="00C776D8" w:rsidTr="00755645">
        <w:trPr>
          <w:trHeight w:val="307"/>
        </w:trPr>
        <w:tc>
          <w:tcPr>
            <w:tcW w:w="10260" w:type="dxa"/>
            <w:gridSpan w:val="9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tr w:rsidR="00F12BDD" w:rsidRPr="00C776D8" w:rsidTr="009853A8">
        <w:trPr>
          <w:trHeight w:val="521"/>
        </w:trPr>
        <w:tc>
          <w:tcPr>
            <w:tcW w:w="1408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776D8"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  <w:t>RFCSC001</w:t>
            </w:r>
          </w:p>
        </w:tc>
        <w:tc>
          <w:tcPr>
            <w:tcW w:w="1832" w:type="dxa"/>
            <w:gridSpan w:val="2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776D8"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  <w:t>Simulador</w:t>
            </w:r>
          </w:p>
        </w:tc>
        <w:tc>
          <w:tcPr>
            <w:tcW w:w="108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  <w:t>USRSC01</w:t>
            </w:r>
          </w:p>
        </w:tc>
        <w:tc>
          <w:tcPr>
            <w:tcW w:w="144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  <w:t>Ejecutar Simulación</w:t>
            </w:r>
          </w:p>
        </w:tc>
        <w:tc>
          <w:tcPr>
            <w:tcW w:w="1440" w:type="dxa"/>
            <w:gridSpan w:val="2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C776D8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GUISC001, GUISC002</w:t>
            </w:r>
          </w:p>
        </w:tc>
        <w:tc>
          <w:tcPr>
            <w:tcW w:w="126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C776D8">
              <w:rPr>
                <w:rFonts w:ascii="Times New Roman" w:hAnsi="Times New Roman" w:cs="Times New Roman"/>
                <w:i/>
                <w:sz w:val="20"/>
                <w:szCs w:val="20"/>
                <w:lang w:val="es-MX"/>
              </w:rPr>
              <w:t>MSGSC001</w:t>
            </w:r>
          </w:p>
        </w:tc>
        <w:tc>
          <w:tcPr>
            <w:tcW w:w="180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tr w:rsidR="00F12BDD" w:rsidRPr="00C776D8" w:rsidTr="001A3B3E">
        <w:tc>
          <w:tcPr>
            <w:tcW w:w="1408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776D8"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  <w:t>RFCSC002</w:t>
            </w:r>
          </w:p>
        </w:tc>
        <w:tc>
          <w:tcPr>
            <w:tcW w:w="1832" w:type="dxa"/>
            <w:gridSpan w:val="2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776D8">
              <w:rPr>
                <w:rFonts w:ascii="Arial" w:hAnsi="Arial" w:cs="Arial"/>
                <w:color w:val="000000"/>
                <w:lang w:val="es-ES_tradnl"/>
              </w:rPr>
              <w:t>E</w:t>
            </w:r>
            <w:r w:rsidRPr="00C776D8"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  <w:t>jecutar proceso de simulación</w:t>
            </w:r>
          </w:p>
        </w:tc>
        <w:tc>
          <w:tcPr>
            <w:tcW w:w="1080" w:type="dxa"/>
          </w:tcPr>
          <w:p w:rsidR="00F12BDD" w:rsidRPr="00C776D8" w:rsidRDefault="00F12BDD" w:rsidP="00F020DE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  <w:t>USRSC01</w:t>
            </w:r>
          </w:p>
        </w:tc>
        <w:tc>
          <w:tcPr>
            <w:tcW w:w="1440" w:type="dxa"/>
          </w:tcPr>
          <w:p w:rsidR="00F12BDD" w:rsidRPr="00C776D8" w:rsidRDefault="00F12BDD" w:rsidP="00F020DE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  <w:t>Ejecutar Simulación</w:t>
            </w:r>
          </w:p>
        </w:tc>
        <w:tc>
          <w:tcPr>
            <w:tcW w:w="1440" w:type="dxa"/>
            <w:gridSpan w:val="2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GUISC001, GUISC002</w:t>
            </w:r>
          </w:p>
        </w:tc>
        <w:tc>
          <w:tcPr>
            <w:tcW w:w="126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i/>
                <w:sz w:val="20"/>
                <w:szCs w:val="20"/>
                <w:lang w:val="es-MX"/>
              </w:rPr>
              <w:t>MSGSC001</w:t>
            </w:r>
          </w:p>
        </w:tc>
        <w:tc>
          <w:tcPr>
            <w:tcW w:w="180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F12BDD" w:rsidRPr="00C776D8" w:rsidTr="001A3B3E">
        <w:tc>
          <w:tcPr>
            <w:tcW w:w="1408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776D8"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  <w:t>RFCSC003</w:t>
            </w:r>
          </w:p>
        </w:tc>
        <w:tc>
          <w:tcPr>
            <w:tcW w:w="1832" w:type="dxa"/>
            <w:gridSpan w:val="2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776D8"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  <w:t>Listar productos simulados</w:t>
            </w:r>
          </w:p>
        </w:tc>
        <w:tc>
          <w:tcPr>
            <w:tcW w:w="108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  <w:t>USRSC02</w:t>
            </w:r>
          </w:p>
        </w:tc>
        <w:tc>
          <w:tcPr>
            <w:tcW w:w="144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  <w:t xml:space="preserve">Actualizar cantidades de compra </w:t>
            </w:r>
          </w:p>
        </w:tc>
        <w:tc>
          <w:tcPr>
            <w:tcW w:w="1440" w:type="dxa"/>
            <w:gridSpan w:val="2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C776D8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GUISC003</w:t>
            </w:r>
          </w:p>
        </w:tc>
        <w:tc>
          <w:tcPr>
            <w:tcW w:w="126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C776D8">
              <w:rPr>
                <w:rFonts w:ascii="Times New Roman" w:hAnsi="Times New Roman" w:cs="Times New Roman"/>
                <w:i/>
                <w:sz w:val="20"/>
                <w:szCs w:val="20"/>
                <w:lang w:val="es-MX"/>
              </w:rPr>
              <w:t>MSGSC002</w:t>
            </w:r>
          </w:p>
        </w:tc>
        <w:tc>
          <w:tcPr>
            <w:tcW w:w="180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tr w:rsidR="00F12BDD" w:rsidRPr="00C776D8" w:rsidTr="00755645">
        <w:trPr>
          <w:trHeight w:val="243"/>
        </w:trPr>
        <w:tc>
          <w:tcPr>
            <w:tcW w:w="10260" w:type="dxa"/>
            <w:gridSpan w:val="9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tr w:rsidR="00F12BDD" w:rsidRPr="00C776D8" w:rsidTr="001A3B3E">
        <w:tc>
          <w:tcPr>
            <w:tcW w:w="1408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1832" w:type="dxa"/>
            <w:gridSpan w:val="2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108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144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1440" w:type="dxa"/>
            <w:gridSpan w:val="2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126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180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tr w:rsidR="00F12BDD" w:rsidRPr="00C776D8" w:rsidTr="001A3B3E">
        <w:tc>
          <w:tcPr>
            <w:tcW w:w="1408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776D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RFCR001</w:t>
            </w:r>
          </w:p>
        </w:tc>
        <w:tc>
          <w:tcPr>
            <w:tcW w:w="1832" w:type="dxa"/>
            <w:gridSpan w:val="2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776D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Ventas Anuales</w:t>
            </w:r>
          </w:p>
        </w:tc>
        <w:tc>
          <w:tcPr>
            <w:tcW w:w="108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USRR001</w:t>
            </w:r>
          </w:p>
        </w:tc>
        <w:tc>
          <w:tcPr>
            <w:tcW w:w="144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Ejecutar reporte Ventas Anuales</w:t>
            </w:r>
          </w:p>
        </w:tc>
        <w:tc>
          <w:tcPr>
            <w:tcW w:w="1440" w:type="dxa"/>
            <w:gridSpan w:val="2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GUIR001, GUIR002</w:t>
            </w:r>
          </w:p>
        </w:tc>
        <w:tc>
          <w:tcPr>
            <w:tcW w:w="126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MSGR01</w:t>
            </w:r>
          </w:p>
        </w:tc>
        <w:tc>
          <w:tcPr>
            <w:tcW w:w="180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Se informa error de tipos de datos sobre la pantalla actual.</w:t>
            </w:r>
          </w:p>
        </w:tc>
      </w:tr>
      <w:tr w:rsidR="00F12BDD" w:rsidRPr="00C776D8" w:rsidTr="001A3B3E">
        <w:tc>
          <w:tcPr>
            <w:tcW w:w="1408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776D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RFCR002</w:t>
            </w:r>
          </w:p>
        </w:tc>
        <w:tc>
          <w:tcPr>
            <w:tcW w:w="1832" w:type="dxa"/>
            <w:gridSpan w:val="2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776D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Ventas Mensuales</w:t>
            </w:r>
          </w:p>
        </w:tc>
        <w:tc>
          <w:tcPr>
            <w:tcW w:w="108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USRR002</w:t>
            </w:r>
          </w:p>
        </w:tc>
        <w:tc>
          <w:tcPr>
            <w:tcW w:w="144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Ejecutar reporte Ventas Mensuales</w:t>
            </w:r>
          </w:p>
        </w:tc>
        <w:tc>
          <w:tcPr>
            <w:tcW w:w="1440" w:type="dxa"/>
            <w:gridSpan w:val="2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GUIR001, GUIR003</w:t>
            </w:r>
          </w:p>
        </w:tc>
        <w:tc>
          <w:tcPr>
            <w:tcW w:w="126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  <w:tc>
          <w:tcPr>
            <w:tcW w:w="180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F12BDD" w:rsidRPr="00C776D8" w:rsidTr="001A3B3E">
        <w:tc>
          <w:tcPr>
            <w:tcW w:w="1408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776D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RFCR003</w:t>
            </w:r>
          </w:p>
        </w:tc>
        <w:tc>
          <w:tcPr>
            <w:tcW w:w="1832" w:type="dxa"/>
            <w:gridSpan w:val="2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776D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Facturación Mensual</w:t>
            </w:r>
          </w:p>
        </w:tc>
        <w:tc>
          <w:tcPr>
            <w:tcW w:w="108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USRR003</w:t>
            </w:r>
          </w:p>
        </w:tc>
        <w:tc>
          <w:tcPr>
            <w:tcW w:w="144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Ejecutar reporte de Facturación Mensual</w:t>
            </w:r>
          </w:p>
        </w:tc>
        <w:tc>
          <w:tcPr>
            <w:tcW w:w="1440" w:type="dxa"/>
            <w:gridSpan w:val="2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GUIR001, GUIR004</w:t>
            </w:r>
          </w:p>
        </w:tc>
        <w:tc>
          <w:tcPr>
            <w:tcW w:w="126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  <w:tc>
          <w:tcPr>
            <w:tcW w:w="180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F12BDD" w:rsidRPr="00C776D8" w:rsidTr="001A3B3E">
        <w:tc>
          <w:tcPr>
            <w:tcW w:w="1408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776D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RFCR004</w:t>
            </w:r>
          </w:p>
        </w:tc>
        <w:tc>
          <w:tcPr>
            <w:tcW w:w="1832" w:type="dxa"/>
            <w:gridSpan w:val="2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776D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Facturación Anual</w:t>
            </w:r>
          </w:p>
        </w:tc>
        <w:tc>
          <w:tcPr>
            <w:tcW w:w="108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USRR004</w:t>
            </w:r>
          </w:p>
        </w:tc>
        <w:tc>
          <w:tcPr>
            <w:tcW w:w="144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Ejecutar reporte de Facturación Anual</w:t>
            </w:r>
          </w:p>
        </w:tc>
        <w:tc>
          <w:tcPr>
            <w:tcW w:w="1440" w:type="dxa"/>
            <w:gridSpan w:val="2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GUIR001, GUIR005</w:t>
            </w:r>
          </w:p>
        </w:tc>
        <w:tc>
          <w:tcPr>
            <w:tcW w:w="126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MSGR01</w:t>
            </w:r>
          </w:p>
        </w:tc>
        <w:tc>
          <w:tcPr>
            <w:tcW w:w="180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Se informa error de tipos de datos sobre la pantalla actual.</w:t>
            </w:r>
          </w:p>
        </w:tc>
      </w:tr>
      <w:tr w:rsidR="00F12BDD" w:rsidRPr="00C776D8" w:rsidTr="001A3B3E">
        <w:tc>
          <w:tcPr>
            <w:tcW w:w="1408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776D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RFCR005</w:t>
            </w:r>
          </w:p>
        </w:tc>
        <w:tc>
          <w:tcPr>
            <w:tcW w:w="1832" w:type="dxa"/>
            <w:gridSpan w:val="2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776D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Listado de Precios</w:t>
            </w:r>
          </w:p>
        </w:tc>
        <w:tc>
          <w:tcPr>
            <w:tcW w:w="108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USRR005</w:t>
            </w:r>
          </w:p>
        </w:tc>
        <w:tc>
          <w:tcPr>
            <w:tcW w:w="144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Ejecutar reporte de Listado de Precios</w:t>
            </w:r>
          </w:p>
        </w:tc>
        <w:tc>
          <w:tcPr>
            <w:tcW w:w="1440" w:type="dxa"/>
            <w:gridSpan w:val="2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GUIR001, GUIR006</w:t>
            </w:r>
          </w:p>
        </w:tc>
        <w:tc>
          <w:tcPr>
            <w:tcW w:w="126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  <w:tc>
          <w:tcPr>
            <w:tcW w:w="180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F12BDD" w:rsidRPr="00C776D8" w:rsidTr="001A3B3E">
        <w:tc>
          <w:tcPr>
            <w:tcW w:w="1408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776D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RFCR006</w:t>
            </w:r>
          </w:p>
        </w:tc>
        <w:tc>
          <w:tcPr>
            <w:tcW w:w="1832" w:type="dxa"/>
            <w:gridSpan w:val="2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776D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Listado de Códigos de barra</w:t>
            </w:r>
          </w:p>
        </w:tc>
        <w:tc>
          <w:tcPr>
            <w:tcW w:w="108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USRR006</w:t>
            </w:r>
          </w:p>
        </w:tc>
        <w:tc>
          <w:tcPr>
            <w:tcW w:w="144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Ejecutar reporte de listado de código de barras.</w:t>
            </w:r>
          </w:p>
        </w:tc>
        <w:tc>
          <w:tcPr>
            <w:tcW w:w="1440" w:type="dxa"/>
            <w:gridSpan w:val="2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GUIR001; GUIR007</w:t>
            </w:r>
          </w:p>
        </w:tc>
        <w:tc>
          <w:tcPr>
            <w:tcW w:w="126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  <w:tc>
          <w:tcPr>
            <w:tcW w:w="180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F12BDD" w:rsidRPr="00C776D8" w:rsidTr="00CA5183">
        <w:tc>
          <w:tcPr>
            <w:tcW w:w="10260" w:type="dxa"/>
            <w:gridSpan w:val="9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F12BDD" w:rsidRPr="00C776D8" w:rsidTr="00264A2D">
        <w:tc>
          <w:tcPr>
            <w:tcW w:w="1408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776D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RFCABM001</w:t>
            </w:r>
          </w:p>
        </w:tc>
        <w:tc>
          <w:tcPr>
            <w:tcW w:w="1652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776D8">
              <w:rPr>
                <w:rFonts w:ascii="Times New Roman" w:hAnsi="Times New Roman" w:cs="Times New Roman"/>
                <w:bCs/>
                <w:sz w:val="18"/>
                <w:szCs w:val="18"/>
              </w:rPr>
              <w:t>Validar creación</w:t>
            </w:r>
          </w:p>
        </w:tc>
        <w:tc>
          <w:tcPr>
            <w:tcW w:w="1260" w:type="dxa"/>
            <w:gridSpan w:val="2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USRABM01,</w:t>
            </w:r>
          </w:p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USRABM04,</w:t>
            </w:r>
          </w:p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USRABM07,</w:t>
            </w:r>
          </w:p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USRABM10,</w:t>
            </w:r>
          </w:p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USRABM13</w:t>
            </w:r>
          </w:p>
        </w:tc>
        <w:tc>
          <w:tcPr>
            <w:tcW w:w="144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Alta de usuario, Alta de grupo de usuarios, Alta de grupo de productos, Alta de producto, Alta de banda horaria</w:t>
            </w:r>
          </w:p>
        </w:tc>
        <w:tc>
          <w:tcPr>
            <w:tcW w:w="1440" w:type="dxa"/>
            <w:gridSpan w:val="2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GUIAABM07,</w:t>
            </w:r>
          </w:p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GUIAABM09,</w:t>
            </w:r>
          </w:p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GUIAABM11,</w:t>
            </w:r>
          </w:p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GUIAABM13,</w:t>
            </w:r>
          </w:p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GUIAABM14</w:t>
            </w:r>
          </w:p>
        </w:tc>
        <w:tc>
          <w:tcPr>
            <w:tcW w:w="126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  <w:tc>
          <w:tcPr>
            <w:tcW w:w="180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F12BDD" w:rsidRPr="00C776D8" w:rsidTr="00264A2D">
        <w:tc>
          <w:tcPr>
            <w:tcW w:w="1408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776D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RFCABM002</w:t>
            </w:r>
          </w:p>
        </w:tc>
        <w:tc>
          <w:tcPr>
            <w:tcW w:w="1652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776D8">
              <w:rPr>
                <w:rFonts w:ascii="Times New Roman" w:hAnsi="Times New Roman" w:cs="Times New Roman"/>
                <w:bCs/>
                <w:sz w:val="18"/>
                <w:szCs w:val="18"/>
              </w:rPr>
              <w:t>Rechazar creación de entidad</w:t>
            </w:r>
          </w:p>
        </w:tc>
        <w:tc>
          <w:tcPr>
            <w:tcW w:w="1260" w:type="dxa"/>
            <w:gridSpan w:val="2"/>
          </w:tcPr>
          <w:p w:rsidR="00F12BDD" w:rsidRPr="00C776D8" w:rsidRDefault="00F12BDD" w:rsidP="00264A2D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USRABM01,</w:t>
            </w:r>
          </w:p>
          <w:p w:rsidR="00F12BDD" w:rsidRPr="00C776D8" w:rsidRDefault="00F12BDD" w:rsidP="00264A2D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USRABM04,</w:t>
            </w:r>
          </w:p>
          <w:p w:rsidR="00F12BDD" w:rsidRPr="00C776D8" w:rsidRDefault="00F12BDD" w:rsidP="00264A2D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USRABM07,</w:t>
            </w:r>
          </w:p>
          <w:p w:rsidR="00F12BDD" w:rsidRPr="00C776D8" w:rsidRDefault="00F12BDD" w:rsidP="00264A2D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USRABM10,</w:t>
            </w:r>
          </w:p>
          <w:p w:rsidR="00F12BDD" w:rsidRPr="00C776D8" w:rsidRDefault="00F12BDD" w:rsidP="00264A2D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USRABM13</w:t>
            </w:r>
          </w:p>
        </w:tc>
        <w:tc>
          <w:tcPr>
            <w:tcW w:w="1440" w:type="dxa"/>
          </w:tcPr>
          <w:p w:rsidR="00F12BDD" w:rsidRPr="00C776D8" w:rsidRDefault="00F12BDD" w:rsidP="003423A9">
            <w:pPr>
              <w:spacing w:after="0" w:line="240" w:lineRule="auto"/>
              <w:rPr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Alta de usuario, Alta de grupo de usuarios, Alta de grupo de productos, Alta de producto, Alta de banda horaria</w:t>
            </w:r>
          </w:p>
        </w:tc>
        <w:tc>
          <w:tcPr>
            <w:tcW w:w="1440" w:type="dxa"/>
            <w:gridSpan w:val="2"/>
          </w:tcPr>
          <w:p w:rsidR="00F12BDD" w:rsidRPr="00C776D8" w:rsidRDefault="00F12BDD" w:rsidP="00264A2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GUIAABM07,</w:t>
            </w:r>
          </w:p>
          <w:p w:rsidR="00F12BDD" w:rsidRPr="00C776D8" w:rsidRDefault="00F12BDD" w:rsidP="00264A2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GUIAABM09,</w:t>
            </w:r>
          </w:p>
          <w:p w:rsidR="00F12BDD" w:rsidRPr="00C776D8" w:rsidRDefault="00F12BDD" w:rsidP="00264A2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GUIAABM11,</w:t>
            </w:r>
          </w:p>
          <w:p w:rsidR="00F12BDD" w:rsidRPr="00C776D8" w:rsidRDefault="00F12BDD" w:rsidP="00264A2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GUIAABM13,</w:t>
            </w:r>
          </w:p>
          <w:p w:rsidR="00F12BDD" w:rsidRPr="00C776D8" w:rsidRDefault="00F12BDD" w:rsidP="00264A2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GUIAABM14</w:t>
            </w:r>
          </w:p>
        </w:tc>
        <w:tc>
          <w:tcPr>
            <w:tcW w:w="126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MSGABM001</w:t>
            </w:r>
          </w:p>
        </w:tc>
        <w:tc>
          <w:tcPr>
            <w:tcW w:w="180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F12BDD" w:rsidRPr="00C776D8" w:rsidTr="00264A2D">
        <w:tc>
          <w:tcPr>
            <w:tcW w:w="1408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776D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RFCABM003</w:t>
            </w:r>
          </w:p>
        </w:tc>
        <w:tc>
          <w:tcPr>
            <w:tcW w:w="1652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776D8">
              <w:rPr>
                <w:rFonts w:ascii="Times New Roman" w:hAnsi="Times New Roman" w:cs="Times New Roman"/>
                <w:bCs/>
                <w:sz w:val="18"/>
                <w:szCs w:val="18"/>
              </w:rPr>
              <w:t>Crear entidad grupo de usuarios</w:t>
            </w:r>
          </w:p>
        </w:tc>
        <w:tc>
          <w:tcPr>
            <w:tcW w:w="1260" w:type="dxa"/>
            <w:gridSpan w:val="2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USRABM10</w:t>
            </w:r>
          </w:p>
        </w:tc>
        <w:tc>
          <w:tcPr>
            <w:tcW w:w="144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Alta de grupo de usuarios</w:t>
            </w:r>
          </w:p>
        </w:tc>
        <w:tc>
          <w:tcPr>
            <w:tcW w:w="1440" w:type="dxa"/>
            <w:gridSpan w:val="2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GUIAABM13</w:t>
            </w:r>
          </w:p>
        </w:tc>
        <w:tc>
          <w:tcPr>
            <w:tcW w:w="126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MSGABM001</w:t>
            </w:r>
          </w:p>
        </w:tc>
        <w:tc>
          <w:tcPr>
            <w:tcW w:w="180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F12BDD" w:rsidRPr="00C776D8" w:rsidTr="00264A2D">
        <w:tc>
          <w:tcPr>
            <w:tcW w:w="1408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776D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RFCABM004</w:t>
            </w:r>
          </w:p>
        </w:tc>
        <w:tc>
          <w:tcPr>
            <w:tcW w:w="1652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776D8">
              <w:rPr>
                <w:rFonts w:ascii="Times New Roman" w:hAnsi="Times New Roman" w:cs="Times New Roman"/>
                <w:bCs/>
                <w:sz w:val="18"/>
                <w:szCs w:val="18"/>
              </w:rPr>
              <w:t>Crear entidad usuario</w:t>
            </w:r>
          </w:p>
        </w:tc>
        <w:tc>
          <w:tcPr>
            <w:tcW w:w="1260" w:type="dxa"/>
            <w:gridSpan w:val="2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USRABM01</w:t>
            </w:r>
          </w:p>
        </w:tc>
        <w:tc>
          <w:tcPr>
            <w:tcW w:w="144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Alta de usuario</w:t>
            </w:r>
          </w:p>
        </w:tc>
        <w:tc>
          <w:tcPr>
            <w:tcW w:w="1440" w:type="dxa"/>
            <w:gridSpan w:val="2"/>
          </w:tcPr>
          <w:p w:rsidR="00F12BDD" w:rsidRPr="00C776D8" w:rsidRDefault="00F12BDD" w:rsidP="00C776D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GUIAABM07</w:t>
            </w:r>
          </w:p>
        </w:tc>
        <w:tc>
          <w:tcPr>
            <w:tcW w:w="126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MSGABM001</w:t>
            </w:r>
          </w:p>
        </w:tc>
        <w:tc>
          <w:tcPr>
            <w:tcW w:w="180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F12BDD" w:rsidRPr="00C776D8" w:rsidTr="00264A2D">
        <w:tc>
          <w:tcPr>
            <w:tcW w:w="1408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776D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RFCABM005</w:t>
            </w:r>
          </w:p>
        </w:tc>
        <w:tc>
          <w:tcPr>
            <w:tcW w:w="1652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776D8">
              <w:rPr>
                <w:rFonts w:ascii="Times New Roman" w:hAnsi="Times New Roman" w:cs="Times New Roman"/>
                <w:bCs/>
                <w:sz w:val="18"/>
                <w:szCs w:val="18"/>
              </w:rPr>
              <w:t>Crear entidad grupo de producto</w:t>
            </w:r>
          </w:p>
        </w:tc>
        <w:tc>
          <w:tcPr>
            <w:tcW w:w="1260" w:type="dxa"/>
            <w:gridSpan w:val="2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USRABM13</w:t>
            </w:r>
          </w:p>
        </w:tc>
        <w:tc>
          <w:tcPr>
            <w:tcW w:w="144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Alta de grupo de productos</w:t>
            </w:r>
          </w:p>
        </w:tc>
        <w:tc>
          <w:tcPr>
            <w:tcW w:w="1440" w:type="dxa"/>
            <w:gridSpan w:val="2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GUIAABM15</w:t>
            </w:r>
          </w:p>
        </w:tc>
        <w:tc>
          <w:tcPr>
            <w:tcW w:w="126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MSGABM001</w:t>
            </w:r>
          </w:p>
        </w:tc>
        <w:tc>
          <w:tcPr>
            <w:tcW w:w="180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F12BDD" w:rsidRPr="00C776D8" w:rsidTr="00264A2D">
        <w:tc>
          <w:tcPr>
            <w:tcW w:w="1408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776D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RFCABM006</w:t>
            </w:r>
          </w:p>
        </w:tc>
        <w:tc>
          <w:tcPr>
            <w:tcW w:w="1652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776D8">
              <w:rPr>
                <w:rFonts w:ascii="Times New Roman" w:hAnsi="Times New Roman" w:cs="Times New Roman"/>
                <w:bCs/>
                <w:sz w:val="18"/>
                <w:szCs w:val="18"/>
              </w:rPr>
              <w:t>Crear entidad producto</w:t>
            </w:r>
          </w:p>
        </w:tc>
        <w:tc>
          <w:tcPr>
            <w:tcW w:w="1260" w:type="dxa"/>
            <w:gridSpan w:val="2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USRABM04</w:t>
            </w:r>
          </w:p>
        </w:tc>
        <w:tc>
          <w:tcPr>
            <w:tcW w:w="144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Alta de producto</w:t>
            </w:r>
          </w:p>
        </w:tc>
        <w:tc>
          <w:tcPr>
            <w:tcW w:w="1440" w:type="dxa"/>
            <w:gridSpan w:val="2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GUIAABM09</w:t>
            </w:r>
          </w:p>
        </w:tc>
        <w:tc>
          <w:tcPr>
            <w:tcW w:w="126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MSGABM001</w:t>
            </w:r>
          </w:p>
        </w:tc>
        <w:tc>
          <w:tcPr>
            <w:tcW w:w="180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F12BDD" w:rsidRPr="00C776D8" w:rsidTr="00264A2D">
        <w:tc>
          <w:tcPr>
            <w:tcW w:w="1408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776D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RFCABM007</w:t>
            </w:r>
          </w:p>
        </w:tc>
        <w:tc>
          <w:tcPr>
            <w:tcW w:w="1652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776D8">
              <w:rPr>
                <w:rFonts w:ascii="Times New Roman" w:hAnsi="Times New Roman" w:cs="Times New Roman"/>
                <w:bCs/>
                <w:sz w:val="18"/>
                <w:szCs w:val="18"/>
              </w:rPr>
              <w:t>Crear entidad banda horaria</w:t>
            </w:r>
          </w:p>
        </w:tc>
        <w:tc>
          <w:tcPr>
            <w:tcW w:w="1260" w:type="dxa"/>
            <w:gridSpan w:val="2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USRABM07</w:t>
            </w:r>
          </w:p>
        </w:tc>
        <w:tc>
          <w:tcPr>
            <w:tcW w:w="144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Alta de banda horaria</w:t>
            </w:r>
          </w:p>
        </w:tc>
        <w:tc>
          <w:tcPr>
            <w:tcW w:w="1440" w:type="dxa"/>
            <w:gridSpan w:val="2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GUIAABM11</w:t>
            </w:r>
          </w:p>
        </w:tc>
        <w:tc>
          <w:tcPr>
            <w:tcW w:w="126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MSGABM001</w:t>
            </w:r>
          </w:p>
        </w:tc>
        <w:tc>
          <w:tcPr>
            <w:tcW w:w="180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F12BDD" w:rsidRPr="00C776D8" w:rsidTr="00264A2D">
        <w:tc>
          <w:tcPr>
            <w:tcW w:w="1408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776D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RFCABM008</w:t>
            </w:r>
          </w:p>
        </w:tc>
        <w:tc>
          <w:tcPr>
            <w:tcW w:w="1652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776D8">
              <w:rPr>
                <w:rFonts w:ascii="Times New Roman" w:hAnsi="Times New Roman" w:cs="Times New Roman"/>
                <w:bCs/>
                <w:sz w:val="18"/>
                <w:szCs w:val="18"/>
              </w:rPr>
              <w:t>Rechazar modificación de entidad</w:t>
            </w:r>
          </w:p>
        </w:tc>
        <w:tc>
          <w:tcPr>
            <w:tcW w:w="1260" w:type="dxa"/>
            <w:gridSpan w:val="2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USRABM08,</w:t>
            </w:r>
          </w:p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USRABM10,</w:t>
            </w:r>
          </w:p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USRABM12,</w:t>
            </w:r>
          </w:p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USRABM14,</w:t>
            </w:r>
          </w:p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USRABM16</w:t>
            </w:r>
          </w:p>
        </w:tc>
        <w:tc>
          <w:tcPr>
            <w:tcW w:w="1440" w:type="dxa"/>
          </w:tcPr>
          <w:p w:rsidR="00F12BDD" w:rsidRPr="00C776D8" w:rsidRDefault="00F12BDD" w:rsidP="003423A9">
            <w:pPr>
              <w:spacing w:after="0" w:line="240" w:lineRule="auto"/>
              <w:rPr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Modificacion de grupo de usuarios, Modificacion de usuario, Modificacion de grupo de productos, Modificacion de producto, Modificacion de banda horaria</w:t>
            </w:r>
          </w:p>
        </w:tc>
        <w:tc>
          <w:tcPr>
            <w:tcW w:w="1440" w:type="dxa"/>
            <w:gridSpan w:val="2"/>
          </w:tcPr>
          <w:p w:rsidR="00F12BDD" w:rsidRPr="00C776D8" w:rsidRDefault="00F12BDD" w:rsidP="00C776D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GUIAABM08,</w:t>
            </w:r>
          </w:p>
          <w:p w:rsidR="00F12BDD" w:rsidRPr="00C776D8" w:rsidRDefault="00F12BDD" w:rsidP="00C776D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GUIAABM10,</w:t>
            </w:r>
          </w:p>
          <w:p w:rsidR="00F12BDD" w:rsidRPr="00C776D8" w:rsidRDefault="00F12BDD" w:rsidP="00C776D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GUIAABM12,</w:t>
            </w:r>
          </w:p>
          <w:p w:rsidR="00F12BDD" w:rsidRPr="00C776D8" w:rsidRDefault="00F12BDD" w:rsidP="00C776D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GUIAABM14,</w:t>
            </w:r>
          </w:p>
          <w:p w:rsidR="00F12BDD" w:rsidRPr="00C776D8" w:rsidRDefault="00F12BDD" w:rsidP="00C776D8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GUIAABM16</w:t>
            </w:r>
          </w:p>
        </w:tc>
        <w:tc>
          <w:tcPr>
            <w:tcW w:w="126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MSGABM001</w:t>
            </w:r>
          </w:p>
        </w:tc>
        <w:tc>
          <w:tcPr>
            <w:tcW w:w="180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F12BDD" w:rsidRPr="00C776D8" w:rsidTr="00264A2D">
        <w:tc>
          <w:tcPr>
            <w:tcW w:w="1408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776D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RFCABM009</w:t>
            </w:r>
          </w:p>
        </w:tc>
        <w:tc>
          <w:tcPr>
            <w:tcW w:w="1652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776D8">
              <w:rPr>
                <w:rFonts w:ascii="Times New Roman" w:hAnsi="Times New Roman" w:cs="Times New Roman"/>
                <w:bCs/>
                <w:sz w:val="18"/>
                <w:szCs w:val="18"/>
              </w:rPr>
              <w:t>Validar modificación</w:t>
            </w:r>
          </w:p>
        </w:tc>
        <w:tc>
          <w:tcPr>
            <w:tcW w:w="1260" w:type="dxa"/>
            <w:gridSpan w:val="2"/>
          </w:tcPr>
          <w:p w:rsidR="00F12BDD" w:rsidRPr="00C776D8" w:rsidRDefault="00F12BDD" w:rsidP="00264A2D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USRABM08,</w:t>
            </w:r>
          </w:p>
          <w:p w:rsidR="00F12BDD" w:rsidRPr="00C776D8" w:rsidRDefault="00F12BDD" w:rsidP="00264A2D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USRABM10,</w:t>
            </w:r>
          </w:p>
          <w:p w:rsidR="00F12BDD" w:rsidRPr="00C776D8" w:rsidRDefault="00F12BDD" w:rsidP="00264A2D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USRABM12,</w:t>
            </w:r>
          </w:p>
          <w:p w:rsidR="00F12BDD" w:rsidRPr="00C776D8" w:rsidRDefault="00F12BDD" w:rsidP="00264A2D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USRABM14,</w:t>
            </w:r>
          </w:p>
          <w:p w:rsidR="00F12BDD" w:rsidRPr="00C776D8" w:rsidRDefault="00F12BDD" w:rsidP="00264A2D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USRABM16</w:t>
            </w:r>
          </w:p>
        </w:tc>
        <w:tc>
          <w:tcPr>
            <w:tcW w:w="1440" w:type="dxa"/>
          </w:tcPr>
          <w:p w:rsidR="00F12BDD" w:rsidRPr="00C776D8" w:rsidRDefault="00F12BDD" w:rsidP="003423A9">
            <w:pPr>
              <w:spacing w:after="0" w:line="240" w:lineRule="auto"/>
              <w:rPr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Modificacion de grupo de usuarios, Modificacion de usuario, Modificacion de grupo de productos, Modificacion de producto, Modificacion de banda horaria</w:t>
            </w:r>
          </w:p>
        </w:tc>
        <w:tc>
          <w:tcPr>
            <w:tcW w:w="1440" w:type="dxa"/>
            <w:gridSpan w:val="2"/>
          </w:tcPr>
          <w:p w:rsidR="00F12BDD" w:rsidRPr="00C776D8" w:rsidRDefault="00F12BDD" w:rsidP="00C776D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GUIAABM08,</w:t>
            </w:r>
          </w:p>
          <w:p w:rsidR="00F12BDD" w:rsidRPr="00C776D8" w:rsidRDefault="00F12BDD" w:rsidP="00C776D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GUIAABM10,</w:t>
            </w:r>
          </w:p>
          <w:p w:rsidR="00F12BDD" w:rsidRPr="00C776D8" w:rsidRDefault="00F12BDD" w:rsidP="00C776D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GUIAABM12,</w:t>
            </w:r>
          </w:p>
          <w:p w:rsidR="00F12BDD" w:rsidRPr="00C776D8" w:rsidRDefault="00F12BDD" w:rsidP="00C776D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GUIAABM14,</w:t>
            </w:r>
          </w:p>
          <w:p w:rsidR="00F12BDD" w:rsidRPr="00C776D8" w:rsidRDefault="00F12BDD" w:rsidP="00C776D8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GUIAABM16</w:t>
            </w:r>
          </w:p>
        </w:tc>
        <w:tc>
          <w:tcPr>
            <w:tcW w:w="126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MSGABM001</w:t>
            </w:r>
          </w:p>
        </w:tc>
        <w:tc>
          <w:tcPr>
            <w:tcW w:w="180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F12BDD" w:rsidRPr="00C776D8" w:rsidTr="00264A2D">
        <w:tc>
          <w:tcPr>
            <w:tcW w:w="1408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776D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RFCABM010</w:t>
            </w:r>
          </w:p>
        </w:tc>
        <w:tc>
          <w:tcPr>
            <w:tcW w:w="1652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776D8">
              <w:rPr>
                <w:rFonts w:ascii="Times New Roman" w:hAnsi="Times New Roman" w:cs="Times New Roman"/>
                <w:bCs/>
                <w:sz w:val="18"/>
                <w:szCs w:val="18"/>
              </w:rPr>
              <w:t>Modificar entidad grupo de usuario</w:t>
            </w:r>
          </w:p>
        </w:tc>
        <w:tc>
          <w:tcPr>
            <w:tcW w:w="1260" w:type="dxa"/>
            <w:gridSpan w:val="2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USRABM12</w:t>
            </w:r>
          </w:p>
        </w:tc>
        <w:tc>
          <w:tcPr>
            <w:tcW w:w="144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Modificacion de grupo de usuarios</w:t>
            </w:r>
          </w:p>
        </w:tc>
        <w:tc>
          <w:tcPr>
            <w:tcW w:w="1440" w:type="dxa"/>
            <w:gridSpan w:val="2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GUIAABM14</w:t>
            </w:r>
          </w:p>
        </w:tc>
        <w:tc>
          <w:tcPr>
            <w:tcW w:w="126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MSGABM001</w:t>
            </w:r>
          </w:p>
        </w:tc>
        <w:tc>
          <w:tcPr>
            <w:tcW w:w="180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F12BDD" w:rsidRPr="00C776D8" w:rsidTr="00264A2D">
        <w:tc>
          <w:tcPr>
            <w:tcW w:w="1408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776D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RFCABM011</w:t>
            </w:r>
          </w:p>
        </w:tc>
        <w:tc>
          <w:tcPr>
            <w:tcW w:w="1652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776D8">
              <w:rPr>
                <w:rFonts w:ascii="Times New Roman" w:hAnsi="Times New Roman" w:cs="Times New Roman"/>
                <w:bCs/>
                <w:sz w:val="18"/>
                <w:szCs w:val="18"/>
              </w:rPr>
              <w:t>Modificar entidad usuario</w:t>
            </w:r>
          </w:p>
        </w:tc>
        <w:tc>
          <w:tcPr>
            <w:tcW w:w="1260" w:type="dxa"/>
            <w:gridSpan w:val="2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USRABM01</w:t>
            </w:r>
          </w:p>
        </w:tc>
        <w:tc>
          <w:tcPr>
            <w:tcW w:w="144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Modificacion de usuario</w:t>
            </w:r>
          </w:p>
        </w:tc>
        <w:tc>
          <w:tcPr>
            <w:tcW w:w="1440" w:type="dxa"/>
            <w:gridSpan w:val="2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GUIAABM08</w:t>
            </w:r>
          </w:p>
        </w:tc>
        <w:tc>
          <w:tcPr>
            <w:tcW w:w="126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MSGABM001</w:t>
            </w:r>
          </w:p>
        </w:tc>
        <w:tc>
          <w:tcPr>
            <w:tcW w:w="180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F12BDD" w:rsidRPr="00C776D8" w:rsidTr="00264A2D">
        <w:tc>
          <w:tcPr>
            <w:tcW w:w="1408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776D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RFCABM012</w:t>
            </w:r>
          </w:p>
        </w:tc>
        <w:tc>
          <w:tcPr>
            <w:tcW w:w="1652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776D8">
              <w:rPr>
                <w:rFonts w:ascii="Times New Roman" w:hAnsi="Times New Roman" w:cs="Times New Roman"/>
                <w:bCs/>
                <w:sz w:val="18"/>
                <w:szCs w:val="18"/>
              </w:rPr>
              <w:t>Modificar entidad grupo de producto</w:t>
            </w:r>
          </w:p>
        </w:tc>
        <w:tc>
          <w:tcPr>
            <w:tcW w:w="1260" w:type="dxa"/>
            <w:gridSpan w:val="2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USRABM15</w:t>
            </w:r>
          </w:p>
        </w:tc>
        <w:tc>
          <w:tcPr>
            <w:tcW w:w="144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Modificacion de grupo de productos</w:t>
            </w:r>
          </w:p>
        </w:tc>
        <w:tc>
          <w:tcPr>
            <w:tcW w:w="1440" w:type="dxa"/>
            <w:gridSpan w:val="2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GUIAABM16</w:t>
            </w:r>
          </w:p>
        </w:tc>
        <w:tc>
          <w:tcPr>
            <w:tcW w:w="126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MSGABM001</w:t>
            </w:r>
          </w:p>
        </w:tc>
        <w:tc>
          <w:tcPr>
            <w:tcW w:w="180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F12BDD" w:rsidRPr="00C776D8" w:rsidTr="00264A2D">
        <w:tc>
          <w:tcPr>
            <w:tcW w:w="1408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776D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RFCABM013</w:t>
            </w:r>
          </w:p>
        </w:tc>
        <w:tc>
          <w:tcPr>
            <w:tcW w:w="1652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776D8">
              <w:rPr>
                <w:rFonts w:ascii="Times New Roman" w:hAnsi="Times New Roman" w:cs="Times New Roman"/>
                <w:bCs/>
                <w:sz w:val="18"/>
                <w:szCs w:val="18"/>
              </w:rPr>
              <w:t>Modificar entidad producto</w:t>
            </w:r>
          </w:p>
        </w:tc>
        <w:tc>
          <w:tcPr>
            <w:tcW w:w="1260" w:type="dxa"/>
            <w:gridSpan w:val="2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USRABM06</w:t>
            </w:r>
          </w:p>
        </w:tc>
        <w:tc>
          <w:tcPr>
            <w:tcW w:w="144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Modificacion de producto</w:t>
            </w:r>
          </w:p>
        </w:tc>
        <w:tc>
          <w:tcPr>
            <w:tcW w:w="1440" w:type="dxa"/>
            <w:gridSpan w:val="2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GUIAABM10</w:t>
            </w:r>
          </w:p>
        </w:tc>
        <w:tc>
          <w:tcPr>
            <w:tcW w:w="126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MSGABM001</w:t>
            </w:r>
          </w:p>
        </w:tc>
        <w:tc>
          <w:tcPr>
            <w:tcW w:w="180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F12BDD" w:rsidRPr="00C776D8" w:rsidTr="00264A2D">
        <w:tc>
          <w:tcPr>
            <w:tcW w:w="1408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776D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RFCABM014</w:t>
            </w:r>
          </w:p>
        </w:tc>
        <w:tc>
          <w:tcPr>
            <w:tcW w:w="1652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776D8">
              <w:rPr>
                <w:rFonts w:ascii="Times New Roman" w:hAnsi="Times New Roman" w:cs="Times New Roman"/>
                <w:bCs/>
                <w:sz w:val="18"/>
                <w:szCs w:val="18"/>
              </w:rPr>
              <w:t>Modificar entidad banda horaria</w:t>
            </w:r>
          </w:p>
        </w:tc>
        <w:tc>
          <w:tcPr>
            <w:tcW w:w="1260" w:type="dxa"/>
            <w:gridSpan w:val="2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USRABM09</w:t>
            </w:r>
          </w:p>
        </w:tc>
        <w:tc>
          <w:tcPr>
            <w:tcW w:w="144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Modificacion de banda horaria</w:t>
            </w:r>
          </w:p>
        </w:tc>
        <w:tc>
          <w:tcPr>
            <w:tcW w:w="1440" w:type="dxa"/>
            <w:gridSpan w:val="2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GUIAABM12</w:t>
            </w:r>
          </w:p>
        </w:tc>
        <w:tc>
          <w:tcPr>
            <w:tcW w:w="126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MSGABM001</w:t>
            </w:r>
          </w:p>
        </w:tc>
        <w:tc>
          <w:tcPr>
            <w:tcW w:w="180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F12BDD" w:rsidRPr="00C776D8" w:rsidTr="00264A2D">
        <w:tc>
          <w:tcPr>
            <w:tcW w:w="1408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776D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RFCABM015</w:t>
            </w:r>
          </w:p>
        </w:tc>
        <w:tc>
          <w:tcPr>
            <w:tcW w:w="1652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776D8">
              <w:rPr>
                <w:rFonts w:ascii="Times New Roman" w:hAnsi="Times New Roman" w:cs="Times New Roman"/>
                <w:bCs/>
                <w:sz w:val="18"/>
                <w:szCs w:val="18"/>
              </w:rPr>
              <w:t>Eliminar entidad grupo de usuario</w:t>
            </w:r>
          </w:p>
        </w:tc>
        <w:tc>
          <w:tcPr>
            <w:tcW w:w="1260" w:type="dxa"/>
            <w:gridSpan w:val="2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USRABM11</w:t>
            </w:r>
          </w:p>
        </w:tc>
        <w:tc>
          <w:tcPr>
            <w:tcW w:w="144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Baja de grupo de usuarios</w:t>
            </w:r>
          </w:p>
        </w:tc>
        <w:tc>
          <w:tcPr>
            <w:tcW w:w="1440" w:type="dxa"/>
            <w:gridSpan w:val="2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GUIAABM05</w:t>
            </w:r>
          </w:p>
        </w:tc>
        <w:tc>
          <w:tcPr>
            <w:tcW w:w="126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MSGABM002, MSGABM003</w:t>
            </w:r>
          </w:p>
        </w:tc>
        <w:tc>
          <w:tcPr>
            <w:tcW w:w="180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F12BDD" w:rsidRPr="00C776D8" w:rsidTr="00264A2D">
        <w:tc>
          <w:tcPr>
            <w:tcW w:w="1408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776D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RFCABM016</w:t>
            </w:r>
          </w:p>
        </w:tc>
        <w:tc>
          <w:tcPr>
            <w:tcW w:w="1652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776D8">
              <w:rPr>
                <w:rFonts w:ascii="Times New Roman" w:hAnsi="Times New Roman" w:cs="Times New Roman"/>
                <w:bCs/>
                <w:sz w:val="18"/>
                <w:szCs w:val="18"/>
              </w:rPr>
              <w:t>Eliminar entidad usuario</w:t>
            </w:r>
          </w:p>
        </w:tc>
        <w:tc>
          <w:tcPr>
            <w:tcW w:w="1260" w:type="dxa"/>
            <w:gridSpan w:val="2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USRABM02</w:t>
            </w:r>
          </w:p>
        </w:tc>
        <w:tc>
          <w:tcPr>
            <w:tcW w:w="144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Baja de usuario</w:t>
            </w:r>
          </w:p>
        </w:tc>
        <w:tc>
          <w:tcPr>
            <w:tcW w:w="1440" w:type="dxa"/>
            <w:gridSpan w:val="2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GUIAABM02</w:t>
            </w:r>
          </w:p>
        </w:tc>
        <w:tc>
          <w:tcPr>
            <w:tcW w:w="126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MSGABM002, MSGABM003</w:t>
            </w:r>
          </w:p>
        </w:tc>
        <w:tc>
          <w:tcPr>
            <w:tcW w:w="180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F12BDD" w:rsidRPr="00C776D8" w:rsidTr="00264A2D">
        <w:tc>
          <w:tcPr>
            <w:tcW w:w="1408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776D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RFCABM017</w:t>
            </w:r>
          </w:p>
        </w:tc>
        <w:tc>
          <w:tcPr>
            <w:tcW w:w="1652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776D8">
              <w:rPr>
                <w:rFonts w:ascii="Times New Roman" w:hAnsi="Times New Roman" w:cs="Times New Roman"/>
                <w:bCs/>
                <w:sz w:val="18"/>
                <w:szCs w:val="18"/>
              </w:rPr>
              <w:t>Eliminar entidad grupo de producto</w:t>
            </w:r>
          </w:p>
        </w:tc>
        <w:tc>
          <w:tcPr>
            <w:tcW w:w="1260" w:type="dxa"/>
            <w:gridSpan w:val="2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USRABM14</w:t>
            </w:r>
          </w:p>
        </w:tc>
        <w:tc>
          <w:tcPr>
            <w:tcW w:w="144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Baja de grupo de productos</w:t>
            </w:r>
          </w:p>
        </w:tc>
        <w:tc>
          <w:tcPr>
            <w:tcW w:w="1440" w:type="dxa"/>
            <w:gridSpan w:val="2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GUIAABM06</w:t>
            </w:r>
          </w:p>
        </w:tc>
        <w:tc>
          <w:tcPr>
            <w:tcW w:w="126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MSGABM002, MSGABM003</w:t>
            </w:r>
          </w:p>
        </w:tc>
        <w:tc>
          <w:tcPr>
            <w:tcW w:w="180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F12BDD" w:rsidRPr="00C776D8" w:rsidTr="00264A2D">
        <w:tc>
          <w:tcPr>
            <w:tcW w:w="1408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776D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RFCABM018</w:t>
            </w:r>
          </w:p>
        </w:tc>
        <w:tc>
          <w:tcPr>
            <w:tcW w:w="1652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776D8">
              <w:rPr>
                <w:rFonts w:ascii="Times New Roman" w:hAnsi="Times New Roman" w:cs="Times New Roman"/>
                <w:bCs/>
                <w:sz w:val="18"/>
                <w:szCs w:val="18"/>
              </w:rPr>
              <w:t>Eliminar entidad producto</w:t>
            </w:r>
          </w:p>
        </w:tc>
        <w:tc>
          <w:tcPr>
            <w:tcW w:w="1260" w:type="dxa"/>
            <w:gridSpan w:val="2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USRABM05</w:t>
            </w:r>
          </w:p>
        </w:tc>
        <w:tc>
          <w:tcPr>
            <w:tcW w:w="144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Baja de producto</w:t>
            </w:r>
          </w:p>
        </w:tc>
        <w:tc>
          <w:tcPr>
            <w:tcW w:w="1440" w:type="dxa"/>
            <w:gridSpan w:val="2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GUIAABM03</w:t>
            </w:r>
          </w:p>
        </w:tc>
        <w:tc>
          <w:tcPr>
            <w:tcW w:w="126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MSGABM002, MSGABM003</w:t>
            </w:r>
          </w:p>
        </w:tc>
        <w:tc>
          <w:tcPr>
            <w:tcW w:w="180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F12BDD" w:rsidRPr="00C776D8" w:rsidTr="00264A2D">
        <w:tc>
          <w:tcPr>
            <w:tcW w:w="1408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776D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RFCABM019</w:t>
            </w:r>
          </w:p>
        </w:tc>
        <w:tc>
          <w:tcPr>
            <w:tcW w:w="1652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776D8">
              <w:rPr>
                <w:rFonts w:ascii="Times New Roman" w:hAnsi="Times New Roman" w:cs="Times New Roman"/>
                <w:bCs/>
                <w:sz w:val="18"/>
                <w:szCs w:val="18"/>
              </w:rPr>
              <w:t>Eliminar entidad banda horaria</w:t>
            </w:r>
          </w:p>
        </w:tc>
        <w:tc>
          <w:tcPr>
            <w:tcW w:w="1260" w:type="dxa"/>
            <w:gridSpan w:val="2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USRABM08</w:t>
            </w:r>
          </w:p>
        </w:tc>
        <w:tc>
          <w:tcPr>
            <w:tcW w:w="144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Baja de banda horaria</w:t>
            </w:r>
          </w:p>
        </w:tc>
        <w:tc>
          <w:tcPr>
            <w:tcW w:w="1440" w:type="dxa"/>
            <w:gridSpan w:val="2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GUIAABM04</w:t>
            </w:r>
          </w:p>
        </w:tc>
        <w:tc>
          <w:tcPr>
            <w:tcW w:w="126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MSGABM002, MSGABM003</w:t>
            </w:r>
          </w:p>
        </w:tc>
        <w:tc>
          <w:tcPr>
            <w:tcW w:w="180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F12BDD" w:rsidRPr="00C776D8" w:rsidTr="00D4534D">
        <w:tc>
          <w:tcPr>
            <w:tcW w:w="10260" w:type="dxa"/>
            <w:gridSpan w:val="9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F12BDD" w:rsidRPr="00C776D8" w:rsidTr="001A3B3E">
        <w:tc>
          <w:tcPr>
            <w:tcW w:w="1408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776D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RFCEI001</w:t>
            </w:r>
          </w:p>
        </w:tc>
        <w:tc>
          <w:tcPr>
            <w:tcW w:w="1832" w:type="dxa"/>
            <w:gridSpan w:val="2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776D8">
              <w:rPr>
                <w:rFonts w:ascii="Times New Roman" w:hAnsi="Times New Roman" w:cs="Times New Roman"/>
                <w:bCs/>
                <w:sz w:val="18"/>
                <w:szCs w:val="18"/>
              </w:rPr>
              <w:t>Ventas mensuales</w:t>
            </w:r>
          </w:p>
        </w:tc>
        <w:tc>
          <w:tcPr>
            <w:tcW w:w="108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USREI01</w:t>
            </w:r>
          </w:p>
        </w:tc>
        <w:tc>
          <w:tcPr>
            <w:tcW w:w="144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Ver Ventas Mensuales</w:t>
            </w:r>
          </w:p>
        </w:tc>
        <w:tc>
          <w:tcPr>
            <w:tcW w:w="1440" w:type="dxa"/>
            <w:gridSpan w:val="2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GUIEI001,</w:t>
            </w:r>
          </w:p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GUIEI002</w:t>
            </w:r>
          </w:p>
        </w:tc>
        <w:tc>
          <w:tcPr>
            <w:tcW w:w="126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MSGEI001</w:t>
            </w:r>
          </w:p>
        </w:tc>
        <w:tc>
          <w:tcPr>
            <w:tcW w:w="180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F12BDD" w:rsidRPr="00C776D8" w:rsidTr="001A3B3E">
        <w:tc>
          <w:tcPr>
            <w:tcW w:w="1408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776D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RFCEI002</w:t>
            </w:r>
          </w:p>
        </w:tc>
        <w:tc>
          <w:tcPr>
            <w:tcW w:w="1832" w:type="dxa"/>
            <w:gridSpan w:val="2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776D8">
              <w:rPr>
                <w:rFonts w:ascii="Times New Roman" w:hAnsi="Times New Roman" w:cs="Times New Roman"/>
                <w:bCs/>
                <w:sz w:val="18"/>
                <w:szCs w:val="18"/>
              </w:rPr>
              <w:t>Ventas anuales</w:t>
            </w:r>
          </w:p>
        </w:tc>
        <w:tc>
          <w:tcPr>
            <w:tcW w:w="108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USREI02</w:t>
            </w:r>
          </w:p>
        </w:tc>
        <w:tc>
          <w:tcPr>
            <w:tcW w:w="144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Ver Ventas Anuales</w:t>
            </w:r>
          </w:p>
        </w:tc>
        <w:tc>
          <w:tcPr>
            <w:tcW w:w="1440" w:type="dxa"/>
            <w:gridSpan w:val="2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GUIEI001,</w:t>
            </w:r>
          </w:p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GUIEI003</w:t>
            </w:r>
          </w:p>
        </w:tc>
        <w:tc>
          <w:tcPr>
            <w:tcW w:w="126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MSGEI002</w:t>
            </w:r>
          </w:p>
        </w:tc>
        <w:tc>
          <w:tcPr>
            <w:tcW w:w="180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F12BDD" w:rsidRPr="00C776D8" w:rsidTr="001A3B3E">
        <w:tc>
          <w:tcPr>
            <w:tcW w:w="1408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776D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RFCEI003</w:t>
            </w:r>
          </w:p>
        </w:tc>
        <w:tc>
          <w:tcPr>
            <w:tcW w:w="1832" w:type="dxa"/>
            <w:gridSpan w:val="2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776D8">
              <w:rPr>
                <w:rFonts w:ascii="Times New Roman" w:hAnsi="Times New Roman" w:cs="Times New Roman"/>
                <w:bCs/>
                <w:sz w:val="18"/>
                <w:szCs w:val="18"/>
              </w:rPr>
              <w:t>Ventas mensuales por productos</w:t>
            </w:r>
          </w:p>
        </w:tc>
        <w:tc>
          <w:tcPr>
            <w:tcW w:w="108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USREI03</w:t>
            </w:r>
          </w:p>
        </w:tc>
        <w:tc>
          <w:tcPr>
            <w:tcW w:w="144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Ver Ventas Mensuales por Productos</w:t>
            </w:r>
          </w:p>
        </w:tc>
        <w:tc>
          <w:tcPr>
            <w:tcW w:w="1440" w:type="dxa"/>
            <w:gridSpan w:val="2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GUIEI001,</w:t>
            </w:r>
          </w:p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GUIEI004</w:t>
            </w:r>
          </w:p>
        </w:tc>
        <w:tc>
          <w:tcPr>
            <w:tcW w:w="126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MSGEI003</w:t>
            </w:r>
          </w:p>
        </w:tc>
        <w:tc>
          <w:tcPr>
            <w:tcW w:w="180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F12BDD" w:rsidRPr="00C776D8" w:rsidTr="001A3B3E">
        <w:tc>
          <w:tcPr>
            <w:tcW w:w="1408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776D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RFCEI004</w:t>
            </w:r>
          </w:p>
        </w:tc>
        <w:tc>
          <w:tcPr>
            <w:tcW w:w="1832" w:type="dxa"/>
            <w:gridSpan w:val="2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776D8">
              <w:rPr>
                <w:rFonts w:ascii="Times New Roman" w:hAnsi="Times New Roman" w:cs="Times New Roman"/>
                <w:bCs/>
                <w:sz w:val="18"/>
                <w:szCs w:val="18"/>
              </w:rPr>
              <w:t>Ventas anuales por productos</w:t>
            </w:r>
          </w:p>
        </w:tc>
        <w:tc>
          <w:tcPr>
            <w:tcW w:w="108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USREI04</w:t>
            </w:r>
          </w:p>
        </w:tc>
        <w:tc>
          <w:tcPr>
            <w:tcW w:w="144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Ver Ventas Anuales por Productos</w:t>
            </w:r>
          </w:p>
        </w:tc>
        <w:tc>
          <w:tcPr>
            <w:tcW w:w="1440" w:type="dxa"/>
            <w:gridSpan w:val="2"/>
          </w:tcPr>
          <w:p w:rsidR="00F12BDD" w:rsidRPr="00C776D8" w:rsidRDefault="00F12BDD" w:rsidP="00856C8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GUIEI001,</w:t>
            </w:r>
          </w:p>
          <w:p w:rsidR="00F12BDD" w:rsidRPr="00C776D8" w:rsidRDefault="00F12BDD" w:rsidP="00856C8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GUIEI005</w:t>
            </w:r>
          </w:p>
        </w:tc>
        <w:tc>
          <w:tcPr>
            <w:tcW w:w="126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MSGEI004</w:t>
            </w:r>
          </w:p>
        </w:tc>
        <w:tc>
          <w:tcPr>
            <w:tcW w:w="180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F12BDD" w:rsidRPr="00C776D8" w:rsidTr="001A3B3E">
        <w:tc>
          <w:tcPr>
            <w:tcW w:w="1408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776D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RFCEI005</w:t>
            </w:r>
          </w:p>
        </w:tc>
        <w:tc>
          <w:tcPr>
            <w:tcW w:w="1832" w:type="dxa"/>
            <w:gridSpan w:val="2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776D8">
              <w:rPr>
                <w:rFonts w:ascii="Times New Roman" w:hAnsi="Times New Roman" w:cs="Times New Roman"/>
                <w:bCs/>
                <w:sz w:val="18"/>
                <w:szCs w:val="18"/>
              </w:rPr>
              <w:t>Ventas mensuales por grupo de productos</w:t>
            </w:r>
          </w:p>
        </w:tc>
        <w:tc>
          <w:tcPr>
            <w:tcW w:w="108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USREI05</w:t>
            </w:r>
          </w:p>
        </w:tc>
        <w:tc>
          <w:tcPr>
            <w:tcW w:w="144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Ver Ventas Mensuales por Grupo de Producto</w:t>
            </w:r>
          </w:p>
        </w:tc>
        <w:tc>
          <w:tcPr>
            <w:tcW w:w="1440" w:type="dxa"/>
            <w:gridSpan w:val="2"/>
          </w:tcPr>
          <w:p w:rsidR="00F12BDD" w:rsidRPr="00C776D8" w:rsidRDefault="00F12BDD" w:rsidP="00856C8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GUIEI001,</w:t>
            </w:r>
          </w:p>
          <w:p w:rsidR="00F12BDD" w:rsidRPr="00C776D8" w:rsidRDefault="00F12BDD" w:rsidP="00856C8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GUIEI006</w:t>
            </w:r>
          </w:p>
        </w:tc>
        <w:tc>
          <w:tcPr>
            <w:tcW w:w="126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MSGEI005</w:t>
            </w:r>
          </w:p>
        </w:tc>
        <w:tc>
          <w:tcPr>
            <w:tcW w:w="180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F12BDD" w:rsidRPr="00C776D8" w:rsidTr="001A3B3E">
        <w:tc>
          <w:tcPr>
            <w:tcW w:w="1408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776D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RFCEI006</w:t>
            </w:r>
          </w:p>
        </w:tc>
        <w:tc>
          <w:tcPr>
            <w:tcW w:w="1832" w:type="dxa"/>
            <w:gridSpan w:val="2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776D8">
              <w:rPr>
                <w:rFonts w:ascii="Times New Roman" w:hAnsi="Times New Roman" w:cs="Times New Roman"/>
                <w:bCs/>
                <w:sz w:val="18"/>
                <w:szCs w:val="18"/>
              </w:rPr>
              <w:t>Ventas anuales por grupo de productos</w:t>
            </w:r>
          </w:p>
        </w:tc>
        <w:tc>
          <w:tcPr>
            <w:tcW w:w="108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USREI06</w:t>
            </w:r>
          </w:p>
        </w:tc>
        <w:tc>
          <w:tcPr>
            <w:tcW w:w="144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Ver Ventas Anuales por Grupo de Producto</w:t>
            </w:r>
          </w:p>
        </w:tc>
        <w:tc>
          <w:tcPr>
            <w:tcW w:w="1440" w:type="dxa"/>
            <w:gridSpan w:val="2"/>
          </w:tcPr>
          <w:p w:rsidR="00F12BDD" w:rsidRPr="00C776D8" w:rsidRDefault="00F12BDD" w:rsidP="00856C8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GUIEI001,</w:t>
            </w:r>
          </w:p>
          <w:p w:rsidR="00F12BDD" w:rsidRPr="00C776D8" w:rsidRDefault="00F12BDD" w:rsidP="00856C8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GUIEI007</w:t>
            </w:r>
          </w:p>
        </w:tc>
        <w:tc>
          <w:tcPr>
            <w:tcW w:w="126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MSGEI006</w:t>
            </w:r>
          </w:p>
        </w:tc>
        <w:tc>
          <w:tcPr>
            <w:tcW w:w="180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F12BDD" w:rsidRPr="00C776D8" w:rsidTr="001A3B3E">
        <w:tc>
          <w:tcPr>
            <w:tcW w:w="1408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776D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RFCEI007</w:t>
            </w:r>
          </w:p>
        </w:tc>
        <w:tc>
          <w:tcPr>
            <w:tcW w:w="1832" w:type="dxa"/>
            <w:gridSpan w:val="2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776D8">
              <w:rPr>
                <w:rFonts w:ascii="Times New Roman" w:hAnsi="Times New Roman" w:cs="Times New Roman"/>
                <w:bCs/>
                <w:sz w:val="18"/>
                <w:szCs w:val="18"/>
              </w:rPr>
              <w:t>Indicadores mensuales de ventas por cajero</w:t>
            </w:r>
          </w:p>
        </w:tc>
        <w:tc>
          <w:tcPr>
            <w:tcW w:w="108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USREI07</w:t>
            </w:r>
          </w:p>
        </w:tc>
        <w:tc>
          <w:tcPr>
            <w:tcW w:w="144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Ver Indicadores Mensuales de Ventas por Cajero</w:t>
            </w:r>
          </w:p>
        </w:tc>
        <w:tc>
          <w:tcPr>
            <w:tcW w:w="1440" w:type="dxa"/>
            <w:gridSpan w:val="2"/>
          </w:tcPr>
          <w:p w:rsidR="00F12BDD" w:rsidRPr="00C776D8" w:rsidRDefault="00F12BDD" w:rsidP="00B7346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GUIEI001,</w:t>
            </w:r>
          </w:p>
          <w:p w:rsidR="00F12BDD" w:rsidRPr="00C776D8" w:rsidRDefault="00F12BDD" w:rsidP="00B7346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GUIEI008</w:t>
            </w:r>
          </w:p>
        </w:tc>
        <w:tc>
          <w:tcPr>
            <w:tcW w:w="126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MSGEI007</w:t>
            </w:r>
          </w:p>
        </w:tc>
        <w:tc>
          <w:tcPr>
            <w:tcW w:w="180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F12BDD" w:rsidRPr="00C776D8" w:rsidTr="001A3B3E">
        <w:tc>
          <w:tcPr>
            <w:tcW w:w="1408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776D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RFCEI008</w:t>
            </w:r>
          </w:p>
        </w:tc>
        <w:tc>
          <w:tcPr>
            <w:tcW w:w="1832" w:type="dxa"/>
            <w:gridSpan w:val="2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776D8">
              <w:rPr>
                <w:rFonts w:ascii="Times New Roman" w:hAnsi="Times New Roman" w:cs="Times New Roman"/>
                <w:bCs/>
                <w:sz w:val="18"/>
                <w:szCs w:val="18"/>
              </w:rPr>
              <w:t>Indicadores anuales de ventas por cajero</w:t>
            </w:r>
          </w:p>
        </w:tc>
        <w:tc>
          <w:tcPr>
            <w:tcW w:w="108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USREI08</w:t>
            </w:r>
          </w:p>
        </w:tc>
        <w:tc>
          <w:tcPr>
            <w:tcW w:w="144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Ver Indicadores Anuales de Ventas por Cajero</w:t>
            </w:r>
          </w:p>
        </w:tc>
        <w:tc>
          <w:tcPr>
            <w:tcW w:w="1440" w:type="dxa"/>
            <w:gridSpan w:val="2"/>
          </w:tcPr>
          <w:p w:rsidR="00F12BDD" w:rsidRPr="00C776D8" w:rsidRDefault="00F12BDD" w:rsidP="00B7346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GUIEI001,</w:t>
            </w:r>
          </w:p>
          <w:p w:rsidR="00F12BDD" w:rsidRPr="00C776D8" w:rsidRDefault="00F12BDD" w:rsidP="00B7346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GUIEI009</w:t>
            </w:r>
          </w:p>
        </w:tc>
        <w:tc>
          <w:tcPr>
            <w:tcW w:w="126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MSGEI008</w:t>
            </w:r>
          </w:p>
        </w:tc>
        <w:tc>
          <w:tcPr>
            <w:tcW w:w="180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F12BDD" w:rsidRPr="00C776D8" w:rsidTr="001A3B3E">
        <w:tc>
          <w:tcPr>
            <w:tcW w:w="1408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776D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RFCEI009</w:t>
            </w:r>
          </w:p>
        </w:tc>
        <w:tc>
          <w:tcPr>
            <w:tcW w:w="1832" w:type="dxa"/>
            <w:gridSpan w:val="2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776D8">
              <w:rPr>
                <w:rFonts w:ascii="Times New Roman" w:hAnsi="Times New Roman" w:cs="Times New Roman"/>
                <w:bCs/>
                <w:sz w:val="18"/>
                <w:szCs w:val="18"/>
              </w:rPr>
              <w:t>Indicadores anuales comparativos de ventas por cajero</w:t>
            </w:r>
          </w:p>
        </w:tc>
        <w:tc>
          <w:tcPr>
            <w:tcW w:w="108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USREI09</w:t>
            </w:r>
          </w:p>
        </w:tc>
        <w:tc>
          <w:tcPr>
            <w:tcW w:w="144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Ver Indicadores Anuales Comparativos de Ventas por Cajero</w:t>
            </w:r>
          </w:p>
        </w:tc>
        <w:tc>
          <w:tcPr>
            <w:tcW w:w="1440" w:type="dxa"/>
            <w:gridSpan w:val="2"/>
          </w:tcPr>
          <w:p w:rsidR="00F12BDD" w:rsidRPr="00C776D8" w:rsidRDefault="00F12BDD" w:rsidP="00B7346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GUIEI001,</w:t>
            </w:r>
          </w:p>
          <w:p w:rsidR="00F12BDD" w:rsidRPr="00C776D8" w:rsidRDefault="00F12BDD" w:rsidP="00B7346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GUIEI0010</w:t>
            </w:r>
          </w:p>
        </w:tc>
        <w:tc>
          <w:tcPr>
            <w:tcW w:w="126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MSGEI009</w:t>
            </w:r>
          </w:p>
        </w:tc>
        <w:tc>
          <w:tcPr>
            <w:tcW w:w="180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F12BDD" w:rsidRPr="00C776D8" w:rsidTr="001A3B3E">
        <w:tc>
          <w:tcPr>
            <w:tcW w:w="1408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776D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RFCEI010</w:t>
            </w:r>
          </w:p>
        </w:tc>
        <w:tc>
          <w:tcPr>
            <w:tcW w:w="1832" w:type="dxa"/>
            <w:gridSpan w:val="2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776D8">
              <w:rPr>
                <w:rFonts w:ascii="Times New Roman" w:hAnsi="Times New Roman" w:cs="Times New Roman"/>
                <w:bCs/>
                <w:sz w:val="18"/>
                <w:szCs w:val="18"/>
              </w:rPr>
              <w:t>Indicadores mensuales comparativos de ventas por cajero</w:t>
            </w:r>
          </w:p>
        </w:tc>
        <w:tc>
          <w:tcPr>
            <w:tcW w:w="108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USREI10</w:t>
            </w:r>
          </w:p>
        </w:tc>
        <w:tc>
          <w:tcPr>
            <w:tcW w:w="144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Ver Indicadores Mensuales Comparativos de Ventas por Cajero</w:t>
            </w:r>
          </w:p>
        </w:tc>
        <w:tc>
          <w:tcPr>
            <w:tcW w:w="1440" w:type="dxa"/>
            <w:gridSpan w:val="2"/>
          </w:tcPr>
          <w:p w:rsidR="00F12BDD" w:rsidRPr="00C776D8" w:rsidRDefault="00F12BDD" w:rsidP="00B7346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GUIEI001,</w:t>
            </w:r>
          </w:p>
          <w:p w:rsidR="00F12BDD" w:rsidRPr="00C776D8" w:rsidRDefault="00F12BDD" w:rsidP="00B7346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sz w:val="18"/>
                <w:szCs w:val="18"/>
                <w:lang w:val="es-MX"/>
              </w:rPr>
              <w:t>GUIEI0011</w:t>
            </w:r>
          </w:p>
        </w:tc>
        <w:tc>
          <w:tcPr>
            <w:tcW w:w="126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MSGEI010</w:t>
            </w:r>
          </w:p>
        </w:tc>
        <w:tc>
          <w:tcPr>
            <w:tcW w:w="180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F12BDD" w:rsidRPr="00C776D8" w:rsidTr="001A3B3E">
        <w:tc>
          <w:tcPr>
            <w:tcW w:w="1408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776D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RFCEI011</w:t>
            </w:r>
          </w:p>
        </w:tc>
        <w:tc>
          <w:tcPr>
            <w:tcW w:w="1832" w:type="dxa"/>
            <w:gridSpan w:val="2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776D8">
              <w:rPr>
                <w:rFonts w:ascii="Times New Roman" w:hAnsi="Times New Roman" w:cs="Times New Roman"/>
                <w:bCs/>
                <w:sz w:val="18"/>
                <w:szCs w:val="18"/>
              </w:rPr>
              <w:t>Visualizar panel de control</w:t>
            </w:r>
          </w:p>
        </w:tc>
        <w:tc>
          <w:tcPr>
            <w:tcW w:w="108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USREI11</w:t>
            </w:r>
          </w:p>
        </w:tc>
        <w:tc>
          <w:tcPr>
            <w:tcW w:w="144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 w:rsidRPr="00C776D8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Visualizar panel de Control</w:t>
            </w:r>
          </w:p>
        </w:tc>
        <w:tc>
          <w:tcPr>
            <w:tcW w:w="1440" w:type="dxa"/>
            <w:gridSpan w:val="2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  <w:tc>
          <w:tcPr>
            <w:tcW w:w="126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</w:p>
        </w:tc>
        <w:tc>
          <w:tcPr>
            <w:tcW w:w="1800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</w:tbl>
    <w:p w:rsidR="00F12BDD" w:rsidRPr="00C776D8" w:rsidRDefault="00F12BDD" w:rsidP="00E57055">
      <w:pPr>
        <w:rPr>
          <w:rFonts w:ascii="Arial" w:hAnsi="Arial" w:cs="Arial"/>
          <w:b/>
          <w:sz w:val="24"/>
          <w:szCs w:val="24"/>
          <w:lang w:val="es-MX"/>
        </w:rPr>
      </w:pPr>
    </w:p>
    <w:p w:rsidR="00F12BDD" w:rsidRPr="00C776D8" w:rsidRDefault="00F12BDD" w:rsidP="00E57055">
      <w:pPr>
        <w:rPr>
          <w:rFonts w:ascii="Arial" w:hAnsi="Arial" w:cs="Arial"/>
          <w:b/>
          <w:sz w:val="24"/>
          <w:szCs w:val="24"/>
          <w:lang w:val="es-MX"/>
        </w:rPr>
      </w:pPr>
    </w:p>
    <w:p w:rsidR="00F12BDD" w:rsidRPr="00C776D8" w:rsidRDefault="00F12BDD" w:rsidP="00E57055">
      <w:pPr>
        <w:rPr>
          <w:rFonts w:ascii="Arial" w:hAnsi="Arial" w:cs="Arial"/>
          <w:b/>
          <w:sz w:val="24"/>
          <w:szCs w:val="24"/>
          <w:lang w:val="es-MX"/>
        </w:rPr>
      </w:pPr>
      <w:r w:rsidRPr="00C776D8">
        <w:rPr>
          <w:rFonts w:ascii="Arial" w:hAnsi="Arial" w:cs="Arial"/>
          <w:b/>
          <w:sz w:val="24"/>
          <w:szCs w:val="24"/>
          <w:lang w:val="es-MX"/>
        </w:rPr>
        <w:t>Tabla de mensajes de error:</w:t>
      </w: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809"/>
        <w:gridCol w:w="7513"/>
      </w:tblGrid>
      <w:tr w:rsidR="00F12BDD" w:rsidRPr="00C776D8" w:rsidTr="003423A9">
        <w:tc>
          <w:tcPr>
            <w:tcW w:w="1809" w:type="dxa"/>
          </w:tcPr>
          <w:p w:rsidR="00F12BDD" w:rsidRPr="00C776D8" w:rsidRDefault="00F12BDD" w:rsidP="003423A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C776D8">
              <w:rPr>
                <w:rFonts w:ascii="Arial" w:hAnsi="Arial" w:cs="Arial"/>
                <w:b/>
                <w:sz w:val="24"/>
                <w:szCs w:val="24"/>
                <w:lang w:val="es-MX"/>
              </w:rPr>
              <w:t>Código de Mensaje</w:t>
            </w:r>
          </w:p>
        </w:tc>
        <w:tc>
          <w:tcPr>
            <w:tcW w:w="7513" w:type="dxa"/>
          </w:tcPr>
          <w:p w:rsidR="00F12BDD" w:rsidRPr="00C776D8" w:rsidRDefault="00F12BDD" w:rsidP="003423A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C776D8">
              <w:rPr>
                <w:rFonts w:ascii="Arial" w:hAnsi="Arial" w:cs="Arial"/>
                <w:b/>
                <w:sz w:val="24"/>
                <w:szCs w:val="24"/>
                <w:lang w:val="es-MX"/>
              </w:rPr>
              <w:t>Descripción</w:t>
            </w:r>
          </w:p>
        </w:tc>
      </w:tr>
      <w:tr w:rsidR="00F12BDD" w:rsidRPr="00C776D8" w:rsidTr="003423A9">
        <w:tc>
          <w:tcPr>
            <w:tcW w:w="1809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C776D8">
              <w:rPr>
                <w:rFonts w:ascii="Arial" w:hAnsi="Arial" w:cs="Arial"/>
                <w:sz w:val="24"/>
                <w:szCs w:val="24"/>
                <w:lang w:val="es-MX"/>
              </w:rPr>
              <w:t>MSGAS001</w:t>
            </w:r>
          </w:p>
        </w:tc>
        <w:tc>
          <w:tcPr>
            <w:tcW w:w="7513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es-MX"/>
              </w:rPr>
            </w:pPr>
            <w:r w:rsidRPr="00C776D8">
              <w:rPr>
                <w:rFonts w:ascii="Arial" w:hAnsi="Arial" w:cs="Arial"/>
                <w:i/>
                <w:color w:val="000000"/>
                <w:sz w:val="24"/>
                <w:szCs w:val="24"/>
              </w:rPr>
              <w:t>Usuario/password incorrectos</w:t>
            </w:r>
          </w:p>
        </w:tc>
      </w:tr>
      <w:tr w:rsidR="00F12BDD" w:rsidRPr="00C776D8" w:rsidTr="003423A9">
        <w:tc>
          <w:tcPr>
            <w:tcW w:w="1809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C776D8">
              <w:rPr>
                <w:rFonts w:ascii="Arial" w:hAnsi="Arial" w:cs="Arial"/>
                <w:sz w:val="24"/>
                <w:szCs w:val="24"/>
                <w:lang w:val="es-MX"/>
              </w:rPr>
              <w:t>MSGAS002</w:t>
            </w:r>
          </w:p>
        </w:tc>
        <w:tc>
          <w:tcPr>
            <w:tcW w:w="7513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es-MX"/>
              </w:rPr>
            </w:pPr>
            <w:r w:rsidRPr="00C776D8">
              <w:rPr>
                <w:rFonts w:ascii="Arial" w:hAnsi="Arial" w:cs="Arial"/>
                <w:i/>
                <w:color w:val="000000"/>
                <w:sz w:val="24"/>
                <w:szCs w:val="24"/>
              </w:rPr>
              <w:t>Usuario inválido</w:t>
            </w:r>
          </w:p>
        </w:tc>
      </w:tr>
      <w:tr w:rsidR="00F12BDD" w:rsidRPr="00C776D8" w:rsidTr="003423A9">
        <w:tc>
          <w:tcPr>
            <w:tcW w:w="1809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C776D8">
              <w:rPr>
                <w:rFonts w:ascii="Arial" w:hAnsi="Arial" w:cs="Arial"/>
                <w:sz w:val="24"/>
                <w:szCs w:val="24"/>
                <w:lang w:val="es-MX"/>
              </w:rPr>
              <w:t>MSGAS003</w:t>
            </w:r>
          </w:p>
        </w:tc>
        <w:tc>
          <w:tcPr>
            <w:tcW w:w="7513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es-MX"/>
              </w:rPr>
            </w:pPr>
            <w:r w:rsidRPr="00C776D8">
              <w:rPr>
                <w:rFonts w:ascii="Arial" w:hAnsi="Arial" w:cs="Arial"/>
                <w:i/>
                <w:color w:val="000000"/>
                <w:sz w:val="24"/>
                <w:szCs w:val="24"/>
              </w:rPr>
              <w:t>El usuario que quiere cerrar la caja no es el usuario que la abrió, comuníquese con el supervisor</w:t>
            </w:r>
          </w:p>
        </w:tc>
      </w:tr>
      <w:tr w:rsidR="00F12BDD" w:rsidRPr="00C776D8" w:rsidTr="003423A9">
        <w:tc>
          <w:tcPr>
            <w:tcW w:w="1809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C776D8">
              <w:rPr>
                <w:rFonts w:ascii="Arial" w:hAnsi="Arial" w:cs="Arial"/>
                <w:sz w:val="24"/>
                <w:szCs w:val="24"/>
                <w:lang w:val="es-MX"/>
              </w:rPr>
              <w:t>MSGAS004</w:t>
            </w:r>
          </w:p>
        </w:tc>
        <w:tc>
          <w:tcPr>
            <w:tcW w:w="7513" w:type="dxa"/>
          </w:tcPr>
          <w:p w:rsidR="00F12BDD" w:rsidRPr="00C776D8" w:rsidRDefault="00F12BDD" w:rsidP="00E96EC0">
            <w:pPr>
              <w:spacing w:after="0" w:line="240" w:lineRule="auto"/>
              <w:ind w:left="2124" w:hanging="2124"/>
              <w:rPr>
                <w:rFonts w:ascii="Arial" w:hAnsi="Arial" w:cs="Arial"/>
                <w:i/>
                <w:color w:val="000000"/>
                <w:sz w:val="24"/>
                <w:szCs w:val="24"/>
              </w:rPr>
            </w:pPr>
            <w:r w:rsidRPr="00C776D8">
              <w:rPr>
                <w:rFonts w:ascii="Arial" w:hAnsi="Arial" w:cs="Arial"/>
                <w:i/>
                <w:color w:val="000000"/>
                <w:sz w:val="24"/>
                <w:szCs w:val="24"/>
              </w:rPr>
              <w:t>El usuario ingresado no es un supervisor</w:t>
            </w:r>
          </w:p>
        </w:tc>
      </w:tr>
      <w:tr w:rsidR="00F12BDD" w:rsidRPr="00C776D8" w:rsidTr="003423A9">
        <w:tc>
          <w:tcPr>
            <w:tcW w:w="1809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C776D8">
              <w:rPr>
                <w:rFonts w:ascii="Arial" w:hAnsi="Arial" w:cs="Arial"/>
                <w:sz w:val="24"/>
                <w:szCs w:val="24"/>
                <w:lang w:val="es-MX"/>
              </w:rPr>
              <w:t>MSGAS005</w:t>
            </w:r>
          </w:p>
        </w:tc>
        <w:tc>
          <w:tcPr>
            <w:tcW w:w="7513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4"/>
                <w:szCs w:val="24"/>
              </w:rPr>
            </w:pPr>
            <w:r w:rsidRPr="00C776D8">
              <w:rPr>
                <w:rFonts w:ascii="Arial" w:hAnsi="Arial" w:cs="Arial"/>
                <w:i/>
                <w:color w:val="000000"/>
                <w:sz w:val="24"/>
                <w:szCs w:val="24"/>
                <w:lang w:val="es-MX"/>
              </w:rPr>
              <w:t>E</w:t>
            </w:r>
            <w:r w:rsidRPr="00C776D8">
              <w:rPr>
                <w:rFonts w:ascii="Arial" w:hAnsi="Arial" w:cs="Arial"/>
                <w:i/>
                <w:color w:val="000000"/>
                <w:sz w:val="24"/>
                <w:szCs w:val="24"/>
              </w:rPr>
              <w:t>l usuario xxxx no tiene permiso para ingresar al módulo solicitado</w:t>
            </w:r>
          </w:p>
        </w:tc>
      </w:tr>
      <w:tr w:rsidR="00F12BDD" w:rsidRPr="00C776D8" w:rsidTr="003423A9">
        <w:tc>
          <w:tcPr>
            <w:tcW w:w="1809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C776D8">
              <w:rPr>
                <w:rFonts w:ascii="Arial" w:hAnsi="Arial" w:cs="Arial"/>
                <w:sz w:val="24"/>
                <w:szCs w:val="24"/>
                <w:lang w:val="es-MX"/>
              </w:rPr>
              <w:t>MSGAS006</w:t>
            </w:r>
          </w:p>
        </w:tc>
        <w:tc>
          <w:tcPr>
            <w:tcW w:w="7513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es-MX"/>
              </w:rPr>
            </w:pPr>
            <w:r w:rsidRPr="00C776D8">
              <w:rPr>
                <w:rFonts w:ascii="Arial" w:hAnsi="Arial" w:cs="Arial"/>
                <w:i/>
                <w:sz w:val="24"/>
                <w:szCs w:val="24"/>
                <w:lang w:val="es-MX"/>
              </w:rPr>
              <w:t>Operación Exitosa</w:t>
            </w:r>
          </w:p>
        </w:tc>
      </w:tr>
      <w:tr w:rsidR="00F12BDD" w:rsidRPr="00C776D8" w:rsidTr="003423A9">
        <w:tc>
          <w:tcPr>
            <w:tcW w:w="1809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C776D8">
              <w:rPr>
                <w:rFonts w:ascii="Arial" w:hAnsi="Arial" w:cs="Arial"/>
                <w:sz w:val="24"/>
                <w:szCs w:val="24"/>
                <w:lang w:val="es-MX"/>
              </w:rPr>
              <w:t>MSGMV001</w:t>
            </w:r>
          </w:p>
        </w:tc>
        <w:tc>
          <w:tcPr>
            <w:tcW w:w="7513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es-MX"/>
              </w:rPr>
            </w:pPr>
            <w:r w:rsidRPr="00C776D8">
              <w:rPr>
                <w:rFonts w:ascii="Arial" w:hAnsi="Arial" w:cs="Arial"/>
                <w:i/>
                <w:sz w:val="24"/>
                <w:szCs w:val="24"/>
                <w:lang w:val="es-MX"/>
              </w:rPr>
              <w:t>No se ha podido abrir la sesión de venta</w:t>
            </w:r>
          </w:p>
        </w:tc>
      </w:tr>
      <w:tr w:rsidR="00F12BDD" w:rsidRPr="00C776D8" w:rsidTr="003423A9">
        <w:tc>
          <w:tcPr>
            <w:tcW w:w="1809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C776D8">
              <w:rPr>
                <w:rFonts w:ascii="Arial" w:hAnsi="Arial" w:cs="Arial"/>
                <w:sz w:val="24"/>
                <w:szCs w:val="24"/>
                <w:lang w:val="es-MX"/>
              </w:rPr>
              <w:t>MSGMV002</w:t>
            </w:r>
          </w:p>
        </w:tc>
        <w:tc>
          <w:tcPr>
            <w:tcW w:w="7513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es-MX"/>
              </w:rPr>
            </w:pPr>
            <w:r w:rsidRPr="00C776D8">
              <w:rPr>
                <w:rFonts w:ascii="Arial" w:hAnsi="Arial" w:cs="Arial"/>
                <w:i/>
                <w:sz w:val="24"/>
                <w:szCs w:val="24"/>
                <w:lang w:val="es-MX"/>
              </w:rPr>
              <w:t>No se ha podido encontrar el producto asociado al código ingresado</w:t>
            </w:r>
          </w:p>
        </w:tc>
      </w:tr>
      <w:tr w:rsidR="00F12BDD" w:rsidRPr="00C776D8" w:rsidTr="003423A9">
        <w:tc>
          <w:tcPr>
            <w:tcW w:w="1809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C776D8">
              <w:rPr>
                <w:rFonts w:ascii="Arial" w:hAnsi="Arial" w:cs="Arial"/>
                <w:sz w:val="24"/>
                <w:szCs w:val="24"/>
                <w:lang w:val="es-MX"/>
              </w:rPr>
              <w:t>MSGMV003</w:t>
            </w:r>
          </w:p>
        </w:tc>
        <w:tc>
          <w:tcPr>
            <w:tcW w:w="7513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es-MX"/>
              </w:rPr>
            </w:pPr>
            <w:r w:rsidRPr="00C776D8">
              <w:rPr>
                <w:rFonts w:ascii="Arial" w:hAnsi="Arial" w:cs="Arial"/>
                <w:i/>
                <w:sz w:val="24"/>
                <w:szCs w:val="24"/>
                <w:lang w:val="es-MX"/>
              </w:rPr>
              <w:t>No se ha podido finalizar sesión de venta.</w:t>
            </w:r>
          </w:p>
        </w:tc>
      </w:tr>
      <w:tr w:rsidR="00F12BDD" w:rsidRPr="00C776D8" w:rsidTr="003423A9">
        <w:tc>
          <w:tcPr>
            <w:tcW w:w="1809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C776D8">
              <w:rPr>
                <w:rFonts w:ascii="Arial" w:hAnsi="Arial" w:cs="Arial"/>
                <w:sz w:val="24"/>
                <w:szCs w:val="24"/>
                <w:lang w:val="es-MX"/>
              </w:rPr>
              <w:t>MSGMV004</w:t>
            </w:r>
          </w:p>
        </w:tc>
        <w:tc>
          <w:tcPr>
            <w:tcW w:w="7513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es-MX"/>
              </w:rPr>
            </w:pPr>
            <w:r w:rsidRPr="00C776D8">
              <w:rPr>
                <w:rFonts w:ascii="Arial" w:hAnsi="Arial" w:cs="Arial"/>
                <w:i/>
                <w:sz w:val="24"/>
                <w:szCs w:val="24"/>
                <w:lang w:val="es-MX"/>
              </w:rPr>
              <w:t>No se ha podido modificar la sesión de venta.</w:t>
            </w:r>
          </w:p>
        </w:tc>
      </w:tr>
      <w:tr w:rsidR="00F12BDD" w:rsidRPr="00C776D8" w:rsidTr="003423A9">
        <w:tc>
          <w:tcPr>
            <w:tcW w:w="1809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C776D8">
              <w:rPr>
                <w:rFonts w:ascii="Arial" w:hAnsi="Arial" w:cs="Arial"/>
                <w:sz w:val="24"/>
                <w:szCs w:val="24"/>
                <w:lang w:val="es-MX"/>
              </w:rPr>
              <w:t>MSGMV005</w:t>
            </w:r>
          </w:p>
        </w:tc>
        <w:tc>
          <w:tcPr>
            <w:tcW w:w="7513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es-MX"/>
              </w:rPr>
            </w:pPr>
            <w:r w:rsidRPr="00C776D8">
              <w:rPr>
                <w:rFonts w:ascii="Arial" w:hAnsi="Arial" w:cs="Arial"/>
                <w:i/>
                <w:sz w:val="24"/>
                <w:szCs w:val="24"/>
                <w:lang w:val="es-MX"/>
              </w:rPr>
              <w:t>El supervisor no se ha podido loguear.</w:t>
            </w:r>
          </w:p>
        </w:tc>
      </w:tr>
      <w:tr w:rsidR="00F12BDD" w:rsidRPr="00C776D8" w:rsidTr="003423A9">
        <w:tc>
          <w:tcPr>
            <w:tcW w:w="1809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C776D8">
              <w:rPr>
                <w:rFonts w:ascii="Arial" w:hAnsi="Arial" w:cs="Arial"/>
                <w:sz w:val="24"/>
                <w:szCs w:val="24"/>
                <w:lang w:val="es-MX"/>
              </w:rPr>
              <w:t>MSGST001</w:t>
            </w:r>
          </w:p>
        </w:tc>
        <w:tc>
          <w:tcPr>
            <w:tcW w:w="7513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es-MX"/>
              </w:rPr>
            </w:pPr>
            <w:r w:rsidRPr="00C776D8">
              <w:rPr>
                <w:rFonts w:ascii="Arial" w:hAnsi="Arial" w:cs="Arial"/>
                <w:i/>
                <w:sz w:val="24"/>
                <w:szCs w:val="24"/>
                <w:lang w:val="es-MX"/>
              </w:rPr>
              <w:t>No hay Productos con stock inferior a los limites inferiores</w:t>
            </w:r>
          </w:p>
        </w:tc>
      </w:tr>
      <w:tr w:rsidR="00F12BDD" w:rsidRPr="00C776D8" w:rsidTr="003423A9">
        <w:tc>
          <w:tcPr>
            <w:tcW w:w="1809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C776D8">
              <w:rPr>
                <w:rFonts w:ascii="Arial" w:hAnsi="Arial" w:cs="Arial"/>
                <w:sz w:val="24"/>
                <w:szCs w:val="24"/>
                <w:lang w:val="es-MX"/>
              </w:rPr>
              <w:t>MSGSC001</w:t>
            </w:r>
          </w:p>
        </w:tc>
        <w:tc>
          <w:tcPr>
            <w:tcW w:w="7513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es-MX"/>
              </w:rPr>
            </w:pPr>
            <w:r w:rsidRPr="00C776D8">
              <w:rPr>
                <w:rFonts w:ascii="Arial" w:hAnsi="Arial" w:cs="Arial"/>
                <w:i/>
                <w:sz w:val="24"/>
                <w:szCs w:val="24"/>
                <w:lang w:val="es-MX"/>
              </w:rPr>
              <w:t>la simulación a finalizado incorrectamente, vuelva a intentarlo más tarde</w:t>
            </w:r>
          </w:p>
        </w:tc>
      </w:tr>
      <w:tr w:rsidR="00F12BDD" w:rsidRPr="00C776D8" w:rsidTr="003423A9">
        <w:tc>
          <w:tcPr>
            <w:tcW w:w="1809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C776D8">
              <w:rPr>
                <w:rFonts w:ascii="Arial" w:hAnsi="Arial" w:cs="Arial"/>
                <w:sz w:val="24"/>
                <w:szCs w:val="24"/>
                <w:lang w:val="es-MX"/>
              </w:rPr>
              <w:t>MSGSC002</w:t>
            </w:r>
          </w:p>
        </w:tc>
        <w:tc>
          <w:tcPr>
            <w:tcW w:w="7513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es-MX"/>
              </w:rPr>
            </w:pPr>
            <w:r w:rsidRPr="00C776D8">
              <w:rPr>
                <w:rFonts w:ascii="Arial" w:hAnsi="Arial" w:cs="Arial"/>
                <w:i/>
                <w:sz w:val="24"/>
                <w:szCs w:val="24"/>
                <w:lang w:val="es-MX"/>
              </w:rPr>
              <w:t>Ha ocurrido un error en la actualización, vuelva a intentarlo</w:t>
            </w:r>
          </w:p>
        </w:tc>
      </w:tr>
      <w:tr w:rsidR="00F12BDD" w:rsidRPr="00C776D8" w:rsidTr="003423A9">
        <w:tc>
          <w:tcPr>
            <w:tcW w:w="1809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C776D8">
              <w:rPr>
                <w:rFonts w:ascii="Arial" w:hAnsi="Arial" w:cs="Arial"/>
                <w:sz w:val="24"/>
                <w:szCs w:val="24"/>
                <w:lang w:val="es-MX"/>
              </w:rPr>
              <w:t>MSGAMB01</w:t>
            </w:r>
          </w:p>
        </w:tc>
        <w:tc>
          <w:tcPr>
            <w:tcW w:w="7513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es-MX"/>
              </w:rPr>
            </w:pPr>
            <w:r w:rsidRPr="00C776D8">
              <w:rPr>
                <w:rFonts w:ascii="Arial" w:hAnsi="Arial" w:cs="Arial"/>
                <w:i/>
                <w:sz w:val="24"/>
                <w:szCs w:val="24"/>
                <w:lang w:val="es-MX"/>
              </w:rPr>
              <w:t>Algunos de los datos ingresados son incorrectos</w:t>
            </w:r>
          </w:p>
        </w:tc>
      </w:tr>
      <w:tr w:rsidR="00F12BDD" w:rsidRPr="00C776D8" w:rsidTr="003423A9">
        <w:tc>
          <w:tcPr>
            <w:tcW w:w="1809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C776D8">
              <w:rPr>
                <w:rFonts w:ascii="Arial" w:hAnsi="Arial" w:cs="Arial"/>
                <w:sz w:val="24"/>
                <w:szCs w:val="24"/>
                <w:lang w:val="es-MX"/>
              </w:rPr>
              <w:t>MSGAMB02</w:t>
            </w:r>
          </w:p>
        </w:tc>
        <w:tc>
          <w:tcPr>
            <w:tcW w:w="7513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es-MX"/>
              </w:rPr>
            </w:pPr>
            <w:r w:rsidRPr="00C776D8">
              <w:rPr>
                <w:rFonts w:ascii="Arial" w:hAnsi="Arial" w:cs="Arial"/>
                <w:i/>
                <w:sz w:val="24"/>
                <w:szCs w:val="24"/>
                <w:lang w:val="es-MX"/>
              </w:rPr>
              <w:t>¿Está seguro que desea eliminar la entidad seleccionada del sistema?</w:t>
            </w:r>
          </w:p>
        </w:tc>
      </w:tr>
      <w:tr w:rsidR="00F12BDD" w:rsidRPr="00C776D8" w:rsidTr="003423A9">
        <w:tc>
          <w:tcPr>
            <w:tcW w:w="1809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C776D8">
              <w:rPr>
                <w:rFonts w:ascii="Arial" w:hAnsi="Arial" w:cs="Arial"/>
                <w:sz w:val="24"/>
                <w:szCs w:val="24"/>
                <w:lang w:val="es-MX"/>
              </w:rPr>
              <w:t>MSGAMB03</w:t>
            </w:r>
          </w:p>
        </w:tc>
        <w:tc>
          <w:tcPr>
            <w:tcW w:w="7513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es-MX"/>
              </w:rPr>
            </w:pPr>
            <w:r w:rsidRPr="00C776D8">
              <w:rPr>
                <w:rFonts w:ascii="Arial" w:hAnsi="Arial" w:cs="Arial"/>
                <w:i/>
                <w:sz w:val="24"/>
                <w:szCs w:val="24"/>
                <w:lang w:val="es-MX"/>
              </w:rPr>
              <w:t>Error al eliminar la entidad. Inténtelo nuevamente.</w:t>
            </w:r>
          </w:p>
        </w:tc>
      </w:tr>
      <w:tr w:rsidR="00F12BDD" w:rsidRPr="00C776D8" w:rsidTr="003423A9">
        <w:tc>
          <w:tcPr>
            <w:tcW w:w="1809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C776D8">
              <w:rPr>
                <w:rFonts w:ascii="Arial" w:hAnsi="Arial" w:cs="Arial"/>
                <w:sz w:val="24"/>
                <w:szCs w:val="24"/>
                <w:lang w:val="es-MX"/>
              </w:rPr>
              <w:t>MSGR001</w:t>
            </w:r>
          </w:p>
        </w:tc>
        <w:tc>
          <w:tcPr>
            <w:tcW w:w="7513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es-MX"/>
              </w:rPr>
            </w:pPr>
            <w:r w:rsidRPr="00C776D8">
              <w:rPr>
                <w:rFonts w:ascii="Arial" w:hAnsi="Arial" w:cs="Arial"/>
                <w:i/>
                <w:sz w:val="24"/>
                <w:szCs w:val="24"/>
                <w:lang w:val="es-MX"/>
              </w:rPr>
              <w:t>Tipos de datos incorrectos</w:t>
            </w:r>
          </w:p>
        </w:tc>
      </w:tr>
      <w:tr w:rsidR="00F12BDD" w:rsidRPr="00C776D8" w:rsidTr="003423A9">
        <w:tc>
          <w:tcPr>
            <w:tcW w:w="1809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C776D8">
              <w:rPr>
                <w:rFonts w:ascii="Arial" w:hAnsi="Arial" w:cs="Arial"/>
                <w:sz w:val="24"/>
                <w:szCs w:val="24"/>
                <w:lang w:val="es-MX"/>
              </w:rPr>
              <w:t>MSGEI001</w:t>
            </w:r>
          </w:p>
        </w:tc>
        <w:tc>
          <w:tcPr>
            <w:tcW w:w="7513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es-MX"/>
              </w:rPr>
            </w:pPr>
            <w:r w:rsidRPr="00C776D8">
              <w:rPr>
                <w:rFonts w:ascii="Arial" w:hAnsi="Arial" w:cs="Arial"/>
                <w:i/>
                <w:sz w:val="24"/>
                <w:szCs w:val="24"/>
                <w:lang w:val="es-MX"/>
              </w:rPr>
              <w:t>Debe Ingresar los campos Fecha Desde y Fecha Hasta para poder realizar la consulta</w:t>
            </w:r>
          </w:p>
        </w:tc>
      </w:tr>
      <w:tr w:rsidR="00F12BDD" w:rsidRPr="00C776D8" w:rsidTr="003423A9">
        <w:tc>
          <w:tcPr>
            <w:tcW w:w="1809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C776D8">
              <w:rPr>
                <w:rFonts w:ascii="Arial" w:hAnsi="Arial" w:cs="Arial"/>
                <w:sz w:val="24"/>
                <w:szCs w:val="24"/>
                <w:lang w:val="es-MX"/>
              </w:rPr>
              <w:t>MSGEI002</w:t>
            </w:r>
          </w:p>
        </w:tc>
        <w:tc>
          <w:tcPr>
            <w:tcW w:w="7513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es-MX"/>
              </w:rPr>
            </w:pPr>
            <w:r w:rsidRPr="00C776D8">
              <w:rPr>
                <w:rFonts w:ascii="Arial" w:hAnsi="Arial" w:cs="Arial"/>
                <w:i/>
                <w:sz w:val="24"/>
                <w:szCs w:val="24"/>
                <w:lang w:val="es-MX"/>
              </w:rPr>
              <w:t>Debe Ingresar los campos Año Desde y Año Hasta para poder realizar la consulta</w:t>
            </w:r>
          </w:p>
        </w:tc>
      </w:tr>
      <w:tr w:rsidR="00F12BDD" w:rsidRPr="00C776D8" w:rsidTr="003423A9">
        <w:tc>
          <w:tcPr>
            <w:tcW w:w="1809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C776D8">
              <w:rPr>
                <w:rFonts w:ascii="Arial" w:hAnsi="Arial" w:cs="Arial"/>
                <w:sz w:val="24"/>
                <w:szCs w:val="24"/>
                <w:lang w:val="es-MX"/>
              </w:rPr>
              <w:t>MSGEI003</w:t>
            </w:r>
          </w:p>
        </w:tc>
        <w:tc>
          <w:tcPr>
            <w:tcW w:w="7513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es-MX"/>
              </w:rPr>
            </w:pPr>
            <w:r w:rsidRPr="00C776D8">
              <w:rPr>
                <w:rFonts w:ascii="Arial" w:hAnsi="Arial" w:cs="Arial"/>
                <w:i/>
                <w:sz w:val="24"/>
                <w:szCs w:val="24"/>
                <w:lang w:val="es-MX"/>
              </w:rPr>
              <w:t>Debe Ingresar los campos Fecha Desde, Fecha Hasta y Producto para poder realizar la consulta.</w:t>
            </w:r>
          </w:p>
        </w:tc>
      </w:tr>
      <w:tr w:rsidR="00F12BDD" w:rsidRPr="00C776D8" w:rsidTr="003423A9">
        <w:tc>
          <w:tcPr>
            <w:tcW w:w="1809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C776D8">
              <w:rPr>
                <w:rFonts w:ascii="Arial" w:hAnsi="Arial" w:cs="Arial"/>
                <w:sz w:val="24"/>
                <w:szCs w:val="24"/>
                <w:lang w:val="es-MX"/>
              </w:rPr>
              <w:t>MSGEI004</w:t>
            </w:r>
          </w:p>
        </w:tc>
        <w:tc>
          <w:tcPr>
            <w:tcW w:w="7513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es-MX"/>
              </w:rPr>
            </w:pPr>
            <w:r w:rsidRPr="00C776D8">
              <w:rPr>
                <w:rFonts w:ascii="Arial" w:hAnsi="Arial" w:cs="Arial"/>
                <w:i/>
                <w:sz w:val="24"/>
                <w:szCs w:val="24"/>
                <w:lang w:val="es-MX"/>
              </w:rPr>
              <w:t>Debe Ingresar los campos Año Desde, Año Hasta y Producto para poder realizar la consulta</w:t>
            </w:r>
          </w:p>
        </w:tc>
      </w:tr>
      <w:tr w:rsidR="00F12BDD" w:rsidRPr="00C776D8" w:rsidTr="003423A9">
        <w:tc>
          <w:tcPr>
            <w:tcW w:w="1809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C776D8">
              <w:rPr>
                <w:rFonts w:ascii="Arial" w:hAnsi="Arial" w:cs="Arial"/>
                <w:sz w:val="24"/>
                <w:szCs w:val="24"/>
                <w:lang w:val="es-MX"/>
              </w:rPr>
              <w:t>MSGEI005</w:t>
            </w:r>
          </w:p>
        </w:tc>
        <w:tc>
          <w:tcPr>
            <w:tcW w:w="7513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es-MX"/>
              </w:rPr>
            </w:pPr>
            <w:r w:rsidRPr="00C776D8">
              <w:rPr>
                <w:rFonts w:ascii="Arial" w:hAnsi="Arial" w:cs="Arial"/>
                <w:i/>
                <w:sz w:val="24"/>
                <w:szCs w:val="24"/>
                <w:lang w:val="es-MX"/>
              </w:rPr>
              <w:t>Debe Ingresar los campos Fecha Desde, Fecha Hasta y Grupo de  Producto para poder realizar la consulta</w:t>
            </w:r>
          </w:p>
        </w:tc>
      </w:tr>
      <w:tr w:rsidR="00F12BDD" w:rsidRPr="00C776D8" w:rsidTr="003423A9">
        <w:tc>
          <w:tcPr>
            <w:tcW w:w="1809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C776D8">
              <w:rPr>
                <w:rFonts w:ascii="Arial" w:hAnsi="Arial" w:cs="Arial"/>
                <w:sz w:val="24"/>
                <w:szCs w:val="24"/>
                <w:lang w:val="es-MX"/>
              </w:rPr>
              <w:t>MSGEI006</w:t>
            </w:r>
          </w:p>
        </w:tc>
        <w:tc>
          <w:tcPr>
            <w:tcW w:w="7513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es-MX"/>
              </w:rPr>
            </w:pPr>
            <w:r w:rsidRPr="00C776D8">
              <w:rPr>
                <w:rFonts w:ascii="Arial" w:hAnsi="Arial" w:cs="Arial"/>
                <w:i/>
                <w:sz w:val="24"/>
                <w:szCs w:val="24"/>
                <w:lang w:val="es-MX"/>
              </w:rPr>
              <w:t>Debe Ingresar los campos Año Desde, Año Hasta y Grupo de  Producto para poder realizar la consulta</w:t>
            </w:r>
          </w:p>
        </w:tc>
      </w:tr>
      <w:tr w:rsidR="00F12BDD" w:rsidRPr="00C776D8" w:rsidTr="003423A9">
        <w:tc>
          <w:tcPr>
            <w:tcW w:w="1809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C776D8">
              <w:rPr>
                <w:rFonts w:ascii="Arial" w:hAnsi="Arial" w:cs="Arial"/>
                <w:sz w:val="24"/>
                <w:szCs w:val="24"/>
                <w:lang w:val="es-MX"/>
              </w:rPr>
              <w:t>MSGEI007</w:t>
            </w:r>
          </w:p>
        </w:tc>
        <w:tc>
          <w:tcPr>
            <w:tcW w:w="7513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es-MX"/>
              </w:rPr>
            </w:pPr>
            <w:r w:rsidRPr="00C776D8">
              <w:rPr>
                <w:rFonts w:ascii="Arial" w:hAnsi="Arial" w:cs="Arial"/>
                <w:i/>
                <w:sz w:val="24"/>
                <w:szCs w:val="24"/>
                <w:lang w:val="es-MX"/>
              </w:rPr>
              <w:t>Debe Ingresar los campos Fecha Desde, Fecha Hasta y Cajero para poder realizar la consulta</w:t>
            </w:r>
          </w:p>
        </w:tc>
      </w:tr>
      <w:tr w:rsidR="00F12BDD" w:rsidRPr="00C776D8" w:rsidTr="003423A9">
        <w:tc>
          <w:tcPr>
            <w:tcW w:w="1809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C776D8">
              <w:rPr>
                <w:rFonts w:ascii="Arial" w:hAnsi="Arial" w:cs="Arial"/>
                <w:sz w:val="24"/>
                <w:szCs w:val="24"/>
                <w:lang w:val="es-MX"/>
              </w:rPr>
              <w:t>MSGEI008</w:t>
            </w:r>
          </w:p>
        </w:tc>
        <w:tc>
          <w:tcPr>
            <w:tcW w:w="7513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es-MX"/>
              </w:rPr>
            </w:pPr>
            <w:r w:rsidRPr="00C776D8">
              <w:rPr>
                <w:rFonts w:ascii="Arial" w:hAnsi="Arial" w:cs="Arial"/>
                <w:i/>
                <w:sz w:val="24"/>
                <w:szCs w:val="24"/>
                <w:lang w:val="es-MX"/>
              </w:rPr>
              <w:t>Debe Ingresar los campos Año Desde, Año Hasta y Cajero para poder realizar la consulta</w:t>
            </w:r>
          </w:p>
        </w:tc>
      </w:tr>
      <w:tr w:rsidR="00F12BDD" w:rsidRPr="00C776D8" w:rsidTr="003423A9">
        <w:tc>
          <w:tcPr>
            <w:tcW w:w="1809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C776D8">
              <w:rPr>
                <w:rFonts w:ascii="Arial" w:hAnsi="Arial" w:cs="Arial"/>
                <w:sz w:val="24"/>
                <w:szCs w:val="24"/>
                <w:lang w:val="es-MX"/>
              </w:rPr>
              <w:t>MSGEI009</w:t>
            </w:r>
          </w:p>
        </w:tc>
        <w:tc>
          <w:tcPr>
            <w:tcW w:w="7513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es-MX"/>
              </w:rPr>
            </w:pPr>
            <w:r w:rsidRPr="00C776D8">
              <w:rPr>
                <w:rFonts w:ascii="Arial" w:hAnsi="Arial" w:cs="Arial"/>
                <w:i/>
                <w:sz w:val="24"/>
                <w:szCs w:val="24"/>
                <w:lang w:val="es-MX"/>
              </w:rPr>
              <w:t>Debe Ingresar los campos Año Desde y Año Hasta  para poder realizar la consulta</w:t>
            </w:r>
          </w:p>
        </w:tc>
      </w:tr>
      <w:tr w:rsidR="00F12BDD" w:rsidRPr="00F94C50" w:rsidTr="003423A9">
        <w:tc>
          <w:tcPr>
            <w:tcW w:w="1809" w:type="dxa"/>
          </w:tcPr>
          <w:p w:rsidR="00F12BDD" w:rsidRPr="00C776D8" w:rsidRDefault="00F12BDD" w:rsidP="003423A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C776D8">
              <w:rPr>
                <w:rFonts w:ascii="Arial" w:hAnsi="Arial" w:cs="Arial"/>
                <w:sz w:val="24"/>
                <w:szCs w:val="24"/>
                <w:lang w:val="es-MX"/>
              </w:rPr>
              <w:t>MSGEI010</w:t>
            </w:r>
          </w:p>
        </w:tc>
        <w:tc>
          <w:tcPr>
            <w:tcW w:w="7513" w:type="dxa"/>
          </w:tcPr>
          <w:p w:rsidR="00F12BDD" w:rsidRPr="00117B60" w:rsidRDefault="00F12BDD" w:rsidP="003423A9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es-MX"/>
              </w:rPr>
            </w:pPr>
            <w:r w:rsidRPr="00C776D8">
              <w:rPr>
                <w:rFonts w:ascii="Arial" w:hAnsi="Arial" w:cs="Arial"/>
                <w:i/>
                <w:sz w:val="24"/>
                <w:szCs w:val="24"/>
                <w:lang w:val="es-MX"/>
              </w:rPr>
              <w:t>Debe Ingresar los campos Fecha Desde y Fecha Hasta  para poder realizar la consulta</w:t>
            </w:r>
          </w:p>
        </w:tc>
      </w:tr>
    </w:tbl>
    <w:p w:rsidR="00F12BDD" w:rsidRPr="00E57055" w:rsidRDefault="00F12BDD" w:rsidP="00995CDE">
      <w:pPr>
        <w:rPr>
          <w:lang w:val="es-MX"/>
        </w:rPr>
      </w:pPr>
    </w:p>
    <w:sectPr w:rsidR="00F12BDD" w:rsidRPr="00E57055" w:rsidSect="00226853">
      <w:headerReference w:type="default" r:id="rId11"/>
      <w:pgSz w:w="11907" w:h="16840" w:code="9"/>
      <w:pgMar w:top="1418" w:right="1467" w:bottom="1418" w:left="126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2BDD" w:rsidRDefault="00F12BDD" w:rsidP="00A11E59">
      <w:pPr>
        <w:spacing w:after="0" w:line="240" w:lineRule="auto"/>
      </w:pPr>
      <w:r>
        <w:separator/>
      </w:r>
    </w:p>
  </w:endnote>
  <w:endnote w:type="continuationSeparator" w:id="0">
    <w:p w:rsidR="00F12BDD" w:rsidRDefault="00F12BDD" w:rsidP="00A11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2BDD" w:rsidRDefault="00F12BDD" w:rsidP="00A11E59">
      <w:pPr>
        <w:spacing w:after="0" w:line="240" w:lineRule="auto"/>
      </w:pPr>
      <w:r>
        <w:separator/>
      </w:r>
    </w:p>
  </w:footnote>
  <w:footnote w:type="continuationSeparator" w:id="0">
    <w:p w:rsidR="00F12BDD" w:rsidRDefault="00F12BDD" w:rsidP="00A11E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2BDD" w:rsidRDefault="00F12BDD">
    <w:pPr>
      <w:pStyle w:val="Header"/>
      <w:rPr>
        <w:rFonts w:cs="Times New Roman"/>
      </w:rPr>
    </w:pPr>
  </w:p>
  <w:tbl>
    <w:tblPr>
      <w:tblW w:w="10188" w:type="dxa"/>
      <w:tblInd w:w="-43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1821"/>
      <w:gridCol w:w="3278"/>
      <w:gridCol w:w="3278"/>
      <w:gridCol w:w="1811"/>
    </w:tblGrid>
    <w:tr w:rsidR="00F12BDD" w:rsidRPr="003806CC" w:rsidTr="00226853">
      <w:trPr>
        <w:cantSplit/>
        <w:trHeight w:val="345"/>
      </w:trPr>
      <w:tc>
        <w:tcPr>
          <w:tcW w:w="1821" w:type="dxa"/>
          <w:vMerge w:val="restart"/>
          <w:vAlign w:val="center"/>
        </w:tcPr>
        <w:p w:rsidR="00F12BDD" w:rsidRPr="003806CC" w:rsidRDefault="00F12BDD" w:rsidP="000E5F4F">
          <w:pPr>
            <w:jc w:val="center"/>
            <w:rPr>
              <w:rFonts w:ascii="Univers (W1)" w:hAnsi="Univers (W1)" w:cs="Univers (W1)"/>
            </w:rPr>
          </w:pPr>
          <w:r>
            <w:rPr>
              <w:noProof/>
              <w:lang w:val="en-U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left:0;text-align:left;margin-left:0;margin-top:17.45pt;width:81pt;height:16.35pt;z-index:251660288;visibility:visible;mso-wrap-edited:f">
                <v:imagedata r:id="rId1" o:title="" cropright="11546f"/>
              </v:shape>
              <o:OLEObject Type="Embed" ProgID="Word.Picture.8" ShapeID="_x0000_s2049" DrawAspect="Content" ObjectID="_1340811253" r:id="rId2"/>
            </w:pict>
          </w:r>
        </w:p>
      </w:tc>
      <w:tc>
        <w:tcPr>
          <w:tcW w:w="6556" w:type="dxa"/>
          <w:gridSpan w:val="2"/>
          <w:vAlign w:val="center"/>
        </w:tcPr>
        <w:p w:rsidR="00F12BDD" w:rsidRPr="003806CC" w:rsidRDefault="00F12BDD" w:rsidP="000E5F4F">
          <w:pPr>
            <w:jc w:val="center"/>
            <w:rPr>
              <w:rFonts w:ascii="Univers (W1)" w:hAnsi="Univers (W1)" w:cs="Univers (W1)"/>
              <w:b/>
              <w:bCs/>
            </w:rPr>
          </w:pPr>
          <w:r w:rsidRPr="003806CC">
            <w:rPr>
              <w:rFonts w:ascii="Univers (W1)" w:hAnsi="Univers (W1)" w:cs="Univers (W1)"/>
              <w:b/>
              <w:bCs/>
            </w:rPr>
            <w:t>&lt;EMPRESA&gt;</w:t>
          </w:r>
        </w:p>
      </w:tc>
      <w:tc>
        <w:tcPr>
          <w:tcW w:w="1811" w:type="dxa"/>
          <w:vMerge w:val="restart"/>
          <w:vAlign w:val="center"/>
        </w:tcPr>
        <w:p w:rsidR="00F12BDD" w:rsidRPr="003806CC" w:rsidRDefault="00F12BDD" w:rsidP="000E5F4F">
          <w:pPr>
            <w:tabs>
              <w:tab w:val="left" w:pos="1135"/>
            </w:tabs>
            <w:ind w:right="68"/>
            <w:jc w:val="center"/>
            <w:rPr>
              <w:rFonts w:ascii="Univers (W1)" w:hAnsi="Univers (W1)" w:cs="Univers (W1)"/>
            </w:rPr>
          </w:pPr>
          <w:r w:rsidRPr="003806CC">
            <w:rPr>
              <w:rFonts w:ascii="Univers (W1)" w:hAnsi="Univers (W1)" w:cs="Univers (W1)"/>
              <w:b/>
              <w:bCs/>
            </w:rPr>
            <w:t>&lt;LOGO EMPRESA SOLICITANTE&gt;</w:t>
          </w:r>
        </w:p>
      </w:tc>
    </w:tr>
    <w:tr w:rsidR="00F12BDD" w:rsidRPr="003806CC" w:rsidTr="00226853">
      <w:trPr>
        <w:cantSplit/>
        <w:trHeight w:val="345"/>
      </w:trPr>
      <w:tc>
        <w:tcPr>
          <w:tcW w:w="1821" w:type="dxa"/>
          <w:vMerge/>
        </w:tcPr>
        <w:p w:rsidR="00F12BDD" w:rsidRPr="003806CC" w:rsidRDefault="00F12BDD" w:rsidP="000E5F4F">
          <w:pPr>
            <w:rPr>
              <w:rFonts w:ascii="Univers (W1)" w:hAnsi="Univers (W1)" w:cs="Univers (W1)"/>
            </w:rPr>
          </w:pPr>
        </w:p>
      </w:tc>
      <w:tc>
        <w:tcPr>
          <w:tcW w:w="6556" w:type="dxa"/>
          <w:gridSpan w:val="2"/>
          <w:vAlign w:val="center"/>
        </w:tcPr>
        <w:p w:rsidR="00F12BDD" w:rsidRPr="003806CC" w:rsidRDefault="00F12BDD" w:rsidP="00282543">
          <w:pPr>
            <w:jc w:val="center"/>
            <w:rPr>
              <w:rFonts w:ascii="Univers (W1)" w:hAnsi="Univers (W1)" w:cs="Univers (W1)"/>
              <w:b/>
              <w:bCs/>
            </w:rPr>
          </w:pPr>
          <w:r w:rsidRPr="003806CC">
            <w:rPr>
              <w:rFonts w:ascii="Univers (W1)" w:hAnsi="Univers (W1)" w:cs="Univers (W1)"/>
              <w:b/>
              <w:bCs/>
            </w:rPr>
            <w:t>TRAZABILIDAD – “</w:t>
          </w:r>
          <w:r>
            <w:rPr>
              <w:rFonts w:ascii="Univers (W1)" w:hAnsi="Univers (W1)" w:cs="Univers (W1)"/>
              <w:b/>
              <w:bCs/>
            </w:rPr>
            <w:t>DailyMarket</w:t>
          </w:r>
          <w:r w:rsidRPr="003806CC">
            <w:rPr>
              <w:rFonts w:ascii="Univers (W1)" w:hAnsi="Univers (W1)" w:cs="Univers (W1)"/>
              <w:b/>
              <w:bCs/>
            </w:rPr>
            <w:t>”</w:t>
          </w:r>
        </w:p>
      </w:tc>
      <w:tc>
        <w:tcPr>
          <w:tcW w:w="1811" w:type="dxa"/>
          <w:vMerge/>
        </w:tcPr>
        <w:p w:rsidR="00F12BDD" w:rsidRPr="003806CC" w:rsidRDefault="00F12BDD" w:rsidP="000E5F4F">
          <w:pPr>
            <w:rPr>
              <w:rFonts w:ascii="Univers (W1)" w:hAnsi="Univers (W1)" w:cs="Univers (W1)"/>
            </w:rPr>
          </w:pPr>
        </w:p>
      </w:tc>
    </w:tr>
    <w:tr w:rsidR="00F12BDD" w:rsidRPr="003806CC" w:rsidTr="00226853">
      <w:trPr>
        <w:cantSplit/>
        <w:trHeight w:val="338"/>
      </w:trPr>
      <w:tc>
        <w:tcPr>
          <w:tcW w:w="1821" w:type="dxa"/>
          <w:vMerge/>
        </w:tcPr>
        <w:p w:rsidR="00F12BDD" w:rsidRPr="003806CC" w:rsidRDefault="00F12BDD" w:rsidP="000E5F4F">
          <w:pPr>
            <w:rPr>
              <w:rFonts w:ascii="Univers (W1)" w:hAnsi="Univers (W1)" w:cs="Univers (W1)"/>
            </w:rPr>
          </w:pPr>
        </w:p>
      </w:tc>
      <w:tc>
        <w:tcPr>
          <w:tcW w:w="3278" w:type="dxa"/>
          <w:vAlign w:val="center"/>
        </w:tcPr>
        <w:p w:rsidR="00F12BDD" w:rsidRPr="003806CC" w:rsidRDefault="00F12BDD" w:rsidP="000E5F4F">
          <w:pPr>
            <w:jc w:val="center"/>
            <w:rPr>
              <w:rFonts w:ascii="Univers (W1)" w:hAnsi="Univers (W1)" w:cs="Univers (W1)"/>
              <w:b/>
              <w:bCs/>
            </w:rPr>
          </w:pPr>
          <w:r>
            <w:rPr>
              <w:rFonts w:ascii="Univers (W1)" w:hAnsi="Univers (W1)" w:cs="Univers (W1)"/>
              <w:b/>
              <w:bCs/>
            </w:rPr>
            <w:t>1.1</w:t>
          </w:r>
        </w:p>
      </w:tc>
      <w:tc>
        <w:tcPr>
          <w:tcW w:w="3278" w:type="dxa"/>
          <w:vAlign w:val="center"/>
        </w:tcPr>
        <w:p w:rsidR="00F12BDD" w:rsidRPr="003806CC" w:rsidRDefault="00F12BDD" w:rsidP="000E5F4F">
          <w:pPr>
            <w:jc w:val="center"/>
            <w:rPr>
              <w:rFonts w:ascii="Univers (W1)" w:hAnsi="Univers (W1)" w:cs="Univers (W1)"/>
              <w:b/>
              <w:bCs/>
            </w:rPr>
          </w:pPr>
          <w:r>
            <w:rPr>
              <w:rFonts w:ascii="Univers (W1)" w:hAnsi="Univers (W1)" w:cs="Univers (W1)"/>
              <w:b/>
              <w:bCs/>
            </w:rPr>
            <w:t>18/06/2010</w:t>
          </w:r>
        </w:p>
      </w:tc>
      <w:tc>
        <w:tcPr>
          <w:tcW w:w="1811" w:type="dxa"/>
          <w:vMerge/>
        </w:tcPr>
        <w:p w:rsidR="00F12BDD" w:rsidRPr="003806CC" w:rsidRDefault="00F12BDD" w:rsidP="000E5F4F">
          <w:pPr>
            <w:rPr>
              <w:rFonts w:ascii="Univers (W1)" w:hAnsi="Univers (W1)" w:cs="Univers (W1)"/>
            </w:rPr>
          </w:pPr>
        </w:p>
      </w:tc>
    </w:tr>
  </w:tbl>
  <w:p w:rsidR="00F12BDD" w:rsidRDefault="00F12BDD">
    <w:pPr>
      <w:pStyle w:val="Header"/>
      <w:rPr>
        <w:rFonts w:cs="Times New Roman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characterSpacingControl w:val="doNotCompress"/>
  <w:doNotValidateAgainstSchema/>
  <w:doNotDemarcateInvalidXml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326E2"/>
    <w:rsid w:val="00005F33"/>
    <w:rsid w:val="00031094"/>
    <w:rsid w:val="000326E2"/>
    <w:rsid w:val="000609E3"/>
    <w:rsid w:val="000723CF"/>
    <w:rsid w:val="00096C8A"/>
    <w:rsid w:val="000D4C2B"/>
    <w:rsid w:val="000D531D"/>
    <w:rsid w:val="000E5F4F"/>
    <w:rsid w:val="000F36B1"/>
    <w:rsid w:val="000F4E9A"/>
    <w:rsid w:val="000F7E58"/>
    <w:rsid w:val="00100C96"/>
    <w:rsid w:val="0010194D"/>
    <w:rsid w:val="00117B60"/>
    <w:rsid w:val="00131328"/>
    <w:rsid w:val="00192993"/>
    <w:rsid w:val="00194099"/>
    <w:rsid w:val="001A3B3E"/>
    <w:rsid w:val="001C4277"/>
    <w:rsid w:val="001C7758"/>
    <w:rsid w:val="001E4774"/>
    <w:rsid w:val="001E4CFF"/>
    <w:rsid w:val="001F48D0"/>
    <w:rsid w:val="00214A02"/>
    <w:rsid w:val="0021615C"/>
    <w:rsid w:val="00224BDB"/>
    <w:rsid w:val="00226853"/>
    <w:rsid w:val="00227F05"/>
    <w:rsid w:val="0023153A"/>
    <w:rsid w:val="00233F11"/>
    <w:rsid w:val="002351EB"/>
    <w:rsid w:val="00251B0F"/>
    <w:rsid w:val="002616D9"/>
    <w:rsid w:val="00263B21"/>
    <w:rsid w:val="00264A2D"/>
    <w:rsid w:val="00280216"/>
    <w:rsid w:val="00282543"/>
    <w:rsid w:val="00283207"/>
    <w:rsid w:val="002C41D0"/>
    <w:rsid w:val="002C5CB6"/>
    <w:rsid w:val="002E4700"/>
    <w:rsid w:val="00307263"/>
    <w:rsid w:val="0032166B"/>
    <w:rsid w:val="003423A9"/>
    <w:rsid w:val="00343C65"/>
    <w:rsid w:val="00355334"/>
    <w:rsid w:val="003557A8"/>
    <w:rsid w:val="0035775D"/>
    <w:rsid w:val="003806CC"/>
    <w:rsid w:val="0038734B"/>
    <w:rsid w:val="00393186"/>
    <w:rsid w:val="003B06F9"/>
    <w:rsid w:val="003C1AE0"/>
    <w:rsid w:val="003C6D5C"/>
    <w:rsid w:val="003D2E7C"/>
    <w:rsid w:val="003F19FB"/>
    <w:rsid w:val="00412500"/>
    <w:rsid w:val="0041506F"/>
    <w:rsid w:val="0042358E"/>
    <w:rsid w:val="00441E50"/>
    <w:rsid w:val="00452039"/>
    <w:rsid w:val="00497EA8"/>
    <w:rsid w:val="004C22B6"/>
    <w:rsid w:val="004C24B6"/>
    <w:rsid w:val="004F67EC"/>
    <w:rsid w:val="00510E61"/>
    <w:rsid w:val="00534F20"/>
    <w:rsid w:val="005430E7"/>
    <w:rsid w:val="0056768E"/>
    <w:rsid w:val="00585380"/>
    <w:rsid w:val="0059325C"/>
    <w:rsid w:val="005D2258"/>
    <w:rsid w:val="005E5CBF"/>
    <w:rsid w:val="00610B03"/>
    <w:rsid w:val="0062544C"/>
    <w:rsid w:val="006410FA"/>
    <w:rsid w:val="0065677C"/>
    <w:rsid w:val="006653D4"/>
    <w:rsid w:val="006673F4"/>
    <w:rsid w:val="0068331F"/>
    <w:rsid w:val="00695AC5"/>
    <w:rsid w:val="0069775B"/>
    <w:rsid w:val="006A4A13"/>
    <w:rsid w:val="006A6834"/>
    <w:rsid w:val="006A76E5"/>
    <w:rsid w:val="00727D65"/>
    <w:rsid w:val="00743CD3"/>
    <w:rsid w:val="00755645"/>
    <w:rsid w:val="00756C98"/>
    <w:rsid w:val="00757727"/>
    <w:rsid w:val="00763B3D"/>
    <w:rsid w:val="00772E4B"/>
    <w:rsid w:val="00793DD3"/>
    <w:rsid w:val="007B5855"/>
    <w:rsid w:val="007E69DF"/>
    <w:rsid w:val="007F660A"/>
    <w:rsid w:val="008149DB"/>
    <w:rsid w:val="00815028"/>
    <w:rsid w:val="0082508D"/>
    <w:rsid w:val="008337A8"/>
    <w:rsid w:val="00846048"/>
    <w:rsid w:val="008473EB"/>
    <w:rsid w:val="00854997"/>
    <w:rsid w:val="00856C87"/>
    <w:rsid w:val="008853A8"/>
    <w:rsid w:val="0089049D"/>
    <w:rsid w:val="00893F3F"/>
    <w:rsid w:val="008A7D88"/>
    <w:rsid w:val="008D438D"/>
    <w:rsid w:val="008E2203"/>
    <w:rsid w:val="008F161A"/>
    <w:rsid w:val="009028B2"/>
    <w:rsid w:val="009157B7"/>
    <w:rsid w:val="009239ED"/>
    <w:rsid w:val="00924B8C"/>
    <w:rsid w:val="00941743"/>
    <w:rsid w:val="009853A8"/>
    <w:rsid w:val="00987656"/>
    <w:rsid w:val="00995CDE"/>
    <w:rsid w:val="00A11E59"/>
    <w:rsid w:val="00A327BC"/>
    <w:rsid w:val="00A3440D"/>
    <w:rsid w:val="00A41DF3"/>
    <w:rsid w:val="00A4243A"/>
    <w:rsid w:val="00A555F3"/>
    <w:rsid w:val="00A965DA"/>
    <w:rsid w:val="00AA1FB6"/>
    <w:rsid w:val="00AA4F67"/>
    <w:rsid w:val="00AC1FCA"/>
    <w:rsid w:val="00AC322F"/>
    <w:rsid w:val="00AE46FF"/>
    <w:rsid w:val="00AE5662"/>
    <w:rsid w:val="00AF11B3"/>
    <w:rsid w:val="00B05E46"/>
    <w:rsid w:val="00B11E57"/>
    <w:rsid w:val="00B245B1"/>
    <w:rsid w:val="00B4152C"/>
    <w:rsid w:val="00B50C19"/>
    <w:rsid w:val="00B54218"/>
    <w:rsid w:val="00B6328E"/>
    <w:rsid w:val="00B73461"/>
    <w:rsid w:val="00B805EC"/>
    <w:rsid w:val="00B82C40"/>
    <w:rsid w:val="00B836F6"/>
    <w:rsid w:val="00B942A9"/>
    <w:rsid w:val="00BA7E29"/>
    <w:rsid w:val="00BB1E4F"/>
    <w:rsid w:val="00BB1E5C"/>
    <w:rsid w:val="00BC2C69"/>
    <w:rsid w:val="00BD5725"/>
    <w:rsid w:val="00BF4747"/>
    <w:rsid w:val="00C02FF2"/>
    <w:rsid w:val="00C14430"/>
    <w:rsid w:val="00C27798"/>
    <w:rsid w:val="00C359DF"/>
    <w:rsid w:val="00C71C96"/>
    <w:rsid w:val="00C776D8"/>
    <w:rsid w:val="00C94286"/>
    <w:rsid w:val="00CA5183"/>
    <w:rsid w:val="00CA662B"/>
    <w:rsid w:val="00CC02D8"/>
    <w:rsid w:val="00CC4732"/>
    <w:rsid w:val="00CC4926"/>
    <w:rsid w:val="00D22B86"/>
    <w:rsid w:val="00D4534D"/>
    <w:rsid w:val="00D62FE1"/>
    <w:rsid w:val="00D6649F"/>
    <w:rsid w:val="00D7124B"/>
    <w:rsid w:val="00D72925"/>
    <w:rsid w:val="00D73081"/>
    <w:rsid w:val="00DF168C"/>
    <w:rsid w:val="00DF46A8"/>
    <w:rsid w:val="00E07D6D"/>
    <w:rsid w:val="00E41504"/>
    <w:rsid w:val="00E422A5"/>
    <w:rsid w:val="00E440E9"/>
    <w:rsid w:val="00E53E3D"/>
    <w:rsid w:val="00E57055"/>
    <w:rsid w:val="00E61B09"/>
    <w:rsid w:val="00E83F42"/>
    <w:rsid w:val="00E8565F"/>
    <w:rsid w:val="00E96EC0"/>
    <w:rsid w:val="00EA7703"/>
    <w:rsid w:val="00EB202C"/>
    <w:rsid w:val="00EC6C33"/>
    <w:rsid w:val="00F020DE"/>
    <w:rsid w:val="00F10CFF"/>
    <w:rsid w:val="00F12BDD"/>
    <w:rsid w:val="00F273F1"/>
    <w:rsid w:val="00F6367D"/>
    <w:rsid w:val="00F710EF"/>
    <w:rsid w:val="00F72B4C"/>
    <w:rsid w:val="00F94C50"/>
    <w:rsid w:val="00F96A88"/>
    <w:rsid w:val="00FA6A9C"/>
    <w:rsid w:val="00FB0D75"/>
    <w:rsid w:val="00FB1CA7"/>
    <w:rsid w:val="00FE15A2"/>
    <w:rsid w:val="00FF79A8"/>
    <w:rsid w:val="00FF7F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E61"/>
    <w:pPr>
      <w:spacing w:after="200" w:line="276" w:lineRule="auto"/>
    </w:pPr>
    <w:rPr>
      <w:rFonts w:cs="Calibri"/>
      <w:lang w:val="es-AR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0326E2"/>
    <w:rPr>
      <w:rFonts w:cs="Calibri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307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072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A11E59"/>
    <w:pPr>
      <w:tabs>
        <w:tab w:val="center" w:pos="4320"/>
        <w:tab w:val="right" w:pos="8640"/>
      </w:tabs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locked/>
    <w:rsid w:val="00A11E59"/>
    <w:rPr>
      <w:rFonts w:ascii="Verdana" w:hAnsi="Verdana" w:cs="Verdana"/>
      <w:sz w:val="20"/>
      <w:szCs w:val="20"/>
      <w:lang w:val="en-US"/>
    </w:rPr>
  </w:style>
  <w:style w:type="paragraph" w:styleId="Title">
    <w:name w:val="Title"/>
    <w:basedOn w:val="Normal"/>
    <w:link w:val="TitleChar"/>
    <w:uiPriority w:val="99"/>
    <w:qFormat/>
    <w:rsid w:val="00A11E59"/>
    <w:pPr>
      <w:spacing w:after="0" w:line="240" w:lineRule="auto"/>
      <w:jc w:val="center"/>
    </w:pPr>
    <w:rPr>
      <w:rFonts w:ascii="Verdana" w:eastAsia="Times New Roman" w:hAnsi="Verdana" w:cs="Verdana"/>
      <w:b/>
      <w:bCs/>
      <w:sz w:val="28"/>
      <w:szCs w:val="28"/>
      <w:lang w:val="en-US"/>
    </w:rPr>
  </w:style>
  <w:style w:type="character" w:customStyle="1" w:styleId="TitleChar">
    <w:name w:val="Title Char"/>
    <w:basedOn w:val="DefaultParagraphFont"/>
    <w:link w:val="Title"/>
    <w:uiPriority w:val="99"/>
    <w:locked/>
    <w:rsid w:val="00A11E59"/>
    <w:rPr>
      <w:rFonts w:ascii="Verdana" w:hAnsi="Verdana" w:cs="Verdana"/>
      <w:b/>
      <w:bCs/>
      <w:sz w:val="20"/>
      <w:szCs w:val="20"/>
      <w:lang w:val="en-US"/>
    </w:rPr>
  </w:style>
  <w:style w:type="paragraph" w:customStyle="1" w:styleId="Tabletext">
    <w:name w:val="Tabletext"/>
    <w:basedOn w:val="Normal"/>
    <w:uiPriority w:val="99"/>
    <w:rsid w:val="00A11E59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Footer">
    <w:name w:val="footer"/>
    <w:basedOn w:val="Normal"/>
    <w:link w:val="FooterChar"/>
    <w:uiPriority w:val="99"/>
    <w:semiHidden/>
    <w:rsid w:val="00A11E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11E59"/>
    <w:rPr>
      <w:rFonts w:cs="Times New Roman"/>
    </w:rPr>
  </w:style>
  <w:style w:type="character" w:styleId="Hyperlink">
    <w:name w:val="Hyperlink"/>
    <w:basedOn w:val="DefaultParagraphFont"/>
    <w:uiPriority w:val="99"/>
    <w:rsid w:val="000D531D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brielottaviano@gmail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juanmelo25@gmail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gnacioba@gmail.com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mailto:epallich@gmail.com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abelardo.pallich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214</TotalTime>
  <Pages>8</Pages>
  <Words>1743</Words>
  <Characters>9587</Characters>
  <Application>Microsoft Office Outlook</Application>
  <DocSecurity>0</DocSecurity>
  <Lines>0</Lines>
  <Paragraphs>0</Paragraphs>
  <ScaleCrop>false</ScaleCrop>
  <Company>Accenture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</dc:creator>
  <cp:keywords/>
  <dc:description/>
  <cp:lastModifiedBy>Wolf</cp:lastModifiedBy>
  <cp:revision>82</cp:revision>
  <cp:lastPrinted>2009-06-09T14:26:00Z</cp:lastPrinted>
  <dcterms:created xsi:type="dcterms:W3CDTF">2010-06-18T18:23:00Z</dcterms:created>
  <dcterms:modified xsi:type="dcterms:W3CDTF">2010-07-16T21:48:00Z</dcterms:modified>
</cp:coreProperties>
</file>