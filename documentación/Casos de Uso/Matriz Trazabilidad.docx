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31"/>
        <w:gridCol w:w="2029"/>
        <w:gridCol w:w="946"/>
        <w:gridCol w:w="1278"/>
        <w:gridCol w:w="1099"/>
        <w:gridCol w:w="1177"/>
        <w:gridCol w:w="2129"/>
      </w:tblGrid>
      <w:tr w:rsidR="00707874" w:rsidRPr="003806CC" w:rsidTr="00FC2A8E">
        <w:tc>
          <w:tcPr>
            <w:tcW w:w="1238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COD RF</w:t>
            </w:r>
          </w:p>
        </w:tc>
        <w:tc>
          <w:tcPr>
            <w:tcW w:w="1295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Descripción RF</w:t>
            </w:r>
          </w:p>
        </w:tc>
        <w:tc>
          <w:tcPr>
            <w:tcW w:w="987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COD CU</w:t>
            </w:r>
          </w:p>
        </w:tc>
        <w:tc>
          <w:tcPr>
            <w:tcW w:w="1278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Descripción CU</w:t>
            </w:r>
          </w:p>
        </w:tc>
        <w:tc>
          <w:tcPr>
            <w:tcW w:w="1121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COD IU</w:t>
            </w:r>
          </w:p>
        </w:tc>
        <w:tc>
          <w:tcPr>
            <w:tcW w:w="1190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COD Mensaje Usuario</w:t>
            </w:r>
          </w:p>
        </w:tc>
        <w:tc>
          <w:tcPr>
            <w:tcW w:w="2780" w:type="dxa"/>
          </w:tcPr>
          <w:p w:rsidR="00707874" w:rsidRPr="00503A9F" w:rsidRDefault="00707874" w:rsidP="003806CC">
            <w:pPr>
              <w:spacing w:after="0" w:line="240" w:lineRule="auto"/>
              <w:rPr>
                <w:b/>
                <w:lang w:val="es-MX"/>
              </w:rPr>
            </w:pPr>
            <w:r w:rsidRPr="00503A9F">
              <w:rPr>
                <w:b/>
                <w:lang w:val="es-MX"/>
              </w:rPr>
              <w:t>Observaciones</w:t>
            </w:r>
          </w:p>
        </w:tc>
      </w:tr>
      <w:tr w:rsidR="00707874" w:rsidRPr="003806CC" w:rsidTr="00FC2A8E">
        <w:tc>
          <w:tcPr>
            <w:tcW w:w="123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295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987" w:type="dxa"/>
          </w:tcPr>
          <w:p w:rsidR="00707874" w:rsidRPr="00F273F1" w:rsidRDefault="00707874" w:rsidP="00F56307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27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121" w:type="dxa"/>
          </w:tcPr>
          <w:p w:rsidR="00707874" w:rsidRPr="00F273F1" w:rsidRDefault="00707874" w:rsidP="00EE176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 xml:space="preserve">GUIAS001, GUIAS002,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19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278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07874" w:rsidRPr="003806CC" w:rsidTr="00FC2A8E">
        <w:tc>
          <w:tcPr>
            <w:tcW w:w="123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295" w:type="dxa"/>
          </w:tcPr>
          <w:p w:rsidR="00707874" w:rsidRPr="00F273F1" w:rsidRDefault="00707874" w:rsidP="00F56307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usuario</w:t>
            </w:r>
          </w:p>
        </w:tc>
        <w:tc>
          <w:tcPr>
            <w:tcW w:w="987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21" w:type="dxa"/>
          </w:tcPr>
          <w:p w:rsidR="00707874" w:rsidRPr="00F273F1" w:rsidRDefault="00707874" w:rsidP="00EE176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9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278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07874" w:rsidRPr="003806CC" w:rsidTr="00FC2A8E">
        <w:tc>
          <w:tcPr>
            <w:tcW w:w="123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295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password</w:t>
            </w:r>
          </w:p>
        </w:tc>
        <w:tc>
          <w:tcPr>
            <w:tcW w:w="987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21" w:type="dxa"/>
          </w:tcPr>
          <w:p w:rsidR="00707874" w:rsidRPr="00F273F1" w:rsidRDefault="00707874" w:rsidP="00EE176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9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278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07874" w:rsidRPr="003806CC" w:rsidTr="00FC2A8E">
        <w:tc>
          <w:tcPr>
            <w:tcW w:w="123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295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987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21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19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2780" w:type="dxa"/>
          </w:tcPr>
          <w:p w:rsidR="00707874" w:rsidRPr="00F273F1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07874" w:rsidRPr="003806CC" w:rsidTr="00FC2A8E">
        <w:tc>
          <w:tcPr>
            <w:tcW w:w="1238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295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987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21" w:type="dxa"/>
          </w:tcPr>
          <w:p w:rsidR="00707874" w:rsidRPr="00E440E9" w:rsidRDefault="00707874" w:rsidP="00EE176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9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278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707874" w:rsidRPr="003806CC" w:rsidTr="00FC2A8E">
        <w:tc>
          <w:tcPr>
            <w:tcW w:w="1238" w:type="dxa"/>
          </w:tcPr>
          <w:p w:rsidR="00707874" w:rsidRPr="00E440E9" w:rsidRDefault="00707874" w:rsidP="003806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295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987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78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21" w:type="dxa"/>
          </w:tcPr>
          <w:p w:rsidR="00707874" w:rsidRPr="00E440E9" w:rsidRDefault="00707874" w:rsidP="00EE176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  <w:r w:rsidRPr="00E440E9">
              <w:rPr>
                <w:sz w:val="20"/>
                <w:szCs w:val="20"/>
                <w:lang w:val="es-MX"/>
              </w:rPr>
              <w:t>,</w:t>
            </w:r>
            <w:r w:rsidRPr="00E440E9">
              <w:rPr>
                <w:sz w:val="20"/>
                <w:szCs w:val="20"/>
                <w:lang w:val="es-MX"/>
              </w:rPr>
              <w:br/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19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278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707874" w:rsidRPr="003806CC" w:rsidTr="00FC2A8E">
        <w:tc>
          <w:tcPr>
            <w:tcW w:w="1238" w:type="dxa"/>
          </w:tcPr>
          <w:p w:rsidR="00707874" w:rsidRPr="00E440E9" w:rsidRDefault="00707874" w:rsidP="003806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295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987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78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21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19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MSGAS002,</w:t>
            </w:r>
            <w:r w:rsidRPr="00E440E9">
              <w:rPr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278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707874" w:rsidRPr="003806CC" w:rsidTr="00FC2A8E">
        <w:tc>
          <w:tcPr>
            <w:tcW w:w="1238" w:type="dxa"/>
          </w:tcPr>
          <w:p w:rsidR="00707874" w:rsidRPr="00E440E9" w:rsidRDefault="00707874" w:rsidP="003806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295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987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78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21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19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278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07874" w:rsidRPr="003806CC" w:rsidTr="00FC2A8E">
        <w:tc>
          <w:tcPr>
            <w:tcW w:w="1238" w:type="dxa"/>
          </w:tcPr>
          <w:p w:rsidR="00707874" w:rsidRPr="00E440E9" w:rsidRDefault="00707874" w:rsidP="003806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295" w:type="dxa"/>
          </w:tcPr>
          <w:p w:rsidR="00707874" w:rsidRPr="00E440E9" w:rsidRDefault="00707874" w:rsidP="003806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Ingresar/Desloguear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supervisor </w:t>
            </w:r>
          </w:p>
        </w:tc>
        <w:tc>
          <w:tcPr>
            <w:tcW w:w="987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USR04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, USR05</w:t>
            </w:r>
          </w:p>
        </w:tc>
        <w:tc>
          <w:tcPr>
            <w:tcW w:w="1278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, </w:t>
            </w:r>
            <w:r w:rsidRPr="00EA7703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Desloguear Supervisor</w:t>
            </w:r>
          </w:p>
        </w:tc>
        <w:tc>
          <w:tcPr>
            <w:tcW w:w="1121" w:type="dxa"/>
          </w:tcPr>
          <w:p w:rsidR="00707874" w:rsidRPr="00E440E9" w:rsidRDefault="00707874" w:rsidP="00EE176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1190" w:type="dxa"/>
          </w:tcPr>
          <w:p w:rsidR="00707874" w:rsidRPr="00E440E9" w:rsidRDefault="00707874" w:rsidP="003806CC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2780" w:type="dxa"/>
          </w:tcPr>
          <w:p w:rsidR="00707874" w:rsidRPr="00E440E9" w:rsidRDefault="00707874" w:rsidP="00F43A75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pedido de autorización informando el mensaje de error correspondiente.</w:t>
            </w:r>
          </w:p>
        </w:tc>
      </w:tr>
    </w:tbl>
    <w:p w:rsidR="00707874" w:rsidRDefault="00707874">
      <w:pPr>
        <w:rPr>
          <w:lang w:val="es-MX"/>
        </w:rPr>
      </w:pPr>
    </w:p>
    <w:p w:rsidR="00707874" w:rsidRDefault="00707874">
      <w:pPr>
        <w:rPr>
          <w:lang w:val="es-MX"/>
        </w:rPr>
      </w:pPr>
    </w:p>
    <w:p w:rsidR="00707874" w:rsidRDefault="00707874">
      <w:pPr>
        <w:rPr>
          <w:lang w:val="es-MX"/>
        </w:rPr>
      </w:pPr>
    </w:p>
    <w:p w:rsidR="00707874" w:rsidRDefault="00707874">
      <w:r>
        <w:br w:type="page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707874" w:rsidRPr="003806CC" w:rsidTr="00893F3F">
        <w:tc>
          <w:tcPr>
            <w:tcW w:w="1809" w:type="dxa"/>
          </w:tcPr>
          <w:p w:rsidR="00707874" w:rsidRPr="00893F3F" w:rsidRDefault="00707874" w:rsidP="00893F3F">
            <w:pPr>
              <w:spacing w:after="0" w:line="240" w:lineRule="auto"/>
              <w:jc w:val="center"/>
              <w:rPr>
                <w:b/>
                <w:lang w:val="es-MX"/>
              </w:rPr>
            </w:pPr>
            <w:r>
              <w:rPr>
                <w:lang w:val="es-MX"/>
              </w:rPr>
              <w:br w:type="page"/>
            </w:r>
            <w:r w:rsidRPr="00893F3F">
              <w:rPr>
                <w:b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707874" w:rsidRPr="00893F3F" w:rsidRDefault="00707874" w:rsidP="00893F3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Descripción</w:t>
            </w:r>
          </w:p>
        </w:tc>
      </w:tr>
      <w:tr w:rsidR="00707874" w:rsidRPr="003806CC" w:rsidTr="00893F3F">
        <w:tc>
          <w:tcPr>
            <w:tcW w:w="1809" w:type="dxa"/>
          </w:tcPr>
          <w:p w:rsidR="00707874" w:rsidRPr="003806CC" w:rsidRDefault="00707874" w:rsidP="003806CC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7513" w:type="dxa"/>
          </w:tcPr>
          <w:p w:rsidR="00707874" w:rsidRPr="008337A8" w:rsidRDefault="00707874" w:rsidP="003806CC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Logueo fallido: Usuario / Password no válidos.</w:t>
            </w:r>
          </w:p>
        </w:tc>
      </w:tr>
      <w:tr w:rsidR="00707874" w:rsidRPr="003806CC" w:rsidTr="00893F3F">
        <w:tc>
          <w:tcPr>
            <w:tcW w:w="1809" w:type="dxa"/>
          </w:tcPr>
          <w:p w:rsidR="00707874" w:rsidRPr="003806CC" w:rsidRDefault="00707874" w:rsidP="003806CC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</w:t>
            </w:r>
          </w:p>
        </w:tc>
        <w:tc>
          <w:tcPr>
            <w:tcW w:w="7513" w:type="dxa"/>
          </w:tcPr>
          <w:p w:rsidR="00707874" w:rsidRPr="008337A8" w:rsidRDefault="00707874" w:rsidP="003806CC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apertura de caja rechazado.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707874" w:rsidRPr="003806CC" w:rsidTr="00893F3F">
        <w:tc>
          <w:tcPr>
            <w:tcW w:w="1809" w:type="dxa"/>
          </w:tcPr>
          <w:p w:rsidR="00707874" w:rsidRPr="003806CC" w:rsidRDefault="00707874" w:rsidP="003806CC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MSGAS003</w:t>
            </w:r>
          </w:p>
        </w:tc>
        <w:tc>
          <w:tcPr>
            <w:tcW w:w="7513" w:type="dxa"/>
          </w:tcPr>
          <w:p w:rsidR="00707874" w:rsidRPr="008337A8" w:rsidRDefault="00707874" w:rsidP="003806CC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cierre de caja denegado.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707874" w:rsidRPr="003806CC" w:rsidTr="00893F3F">
        <w:tc>
          <w:tcPr>
            <w:tcW w:w="1809" w:type="dxa"/>
          </w:tcPr>
          <w:p w:rsidR="00707874" w:rsidRPr="003806CC" w:rsidRDefault="00707874" w:rsidP="003806CC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7513" w:type="dxa"/>
          </w:tcPr>
          <w:p w:rsidR="00707874" w:rsidRPr="008337A8" w:rsidRDefault="00707874" w:rsidP="003806CC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Autorización rechazada.</w:t>
            </w:r>
            <w:r>
              <w:rPr>
                <w:i/>
                <w:lang w:val="es-MX"/>
              </w:rPr>
              <w:br/>
              <w:t>Por favor ingrese huella nuevamente.</w:t>
            </w:r>
          </w:p>
        </w:tc>
      </w:tr>
    </w:tbl>
    <w:p w:rsidR="00707874" w:rsidRDefault="00707874">
      <w:pPr>
        <w:rPr>
          <w:lang w:val="es-MX"/>
        </w:rPr>
      </w:pPr>
    </w:p>
    <w:p w:rsidR="00707874" w:rsidRDefault="00707874">
      <w:pPr>
        <w:rPr>
          <w:lang w:val="es-MX"/>
        </w:rPr>
      </w:pPr>
      <w:r w:rsidRPr="00A22669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i1028" type="#_x0000_t75" style="width:423pt;height:258pt;visibility:visible">
            <v:imagedata r:id="rId6" o:title=""/>
          </v:shape>
        </w:pict>
      </w:r>
    </w:p>
    <w:p w:rsidR="00707874" w:rsidRDefault="00707874">
      <w:pPr>
        <w:rPr>
          <w:lang w:val="es-MX"/>
        </w:rPr>
      </w:pPr>
      <w:r>
        <w:rPr>
          <w:lang w:val="es-MX"/>
        </w:rPr>
        <w:t>GUI001: Pantalla de logueo para apertura de caja (huella digital). Si no reconocer usr se queda ahí mostrando el error correspondiente.</w:t>
      </w:r>
    </w:p>
    <w:p w:rsidR="00707874" w:rsidRDefault="00707874">
      <w:pPr>
        <w:rPr>
          <w:lang w:val="es-MX"/>
        </w:rPr>
      </w:pPr>
      <w:r>
        <w:rPr>
          <w:lang w:val="es-MX"/>
        </w:rPr>
        <w:t>GUI005: Pantalla de caja operando.</w:t>
      </w:r>
    </w:p>
    <w:p w:rsidR="00707874" w:rsidRDefault="00707874">
      <w:pPr>
        <w:rPr>
          <w:lang w:val="es-MX"/>
        </w:rPr>
      </w:pPr>
      <w:r>
        <w:rPr>
          <w:lang w:val="es-MX"/>
        </w:rPr>
        <w:t>GUI006: Pantalla para pedir autorización a supervisor. Debería tener  la huella (al ingresarla el tipo el ok) y un formulario donde se describa lo q autoriza. Si no reconoce usuario queda ahí u muestra el msj de error correspondiente.</w:t>
      </w:r>
    </w:p>
    <w:p w:rsidR="00707874" w:rsidRDefault="00707874">
      <w:pPr>
        <w:rPr>
          <w:lang w:val="es-MX"/>
        </w:rPr>
      </w:pPr>
      <w:r>
        <w:rPr>
          <w:lang w:val="es-MX"/>
        </w:rPr>
        <w:t>GUI002: Pantalla de cierre de caja. Debe tener la huella digital (es el ok). Si no reconoce usuario, entonces se queda ahí y muestra el msj correspondiente de error.</w:t>
      </w:r>
    </w:p>
    <w:p w:rsidR="00707874" w:rsidRDefault="00707874">
      <w:pPr>
        <w:rPr>
          <w:lang w:val="es-MX"/>
        </w:rPr>
      </w:pPr>
      <w:r>
        <w:rPr>
          <w:lang w:val="es-MX"/>
        </w:rPr>
        <w:t>GUI003: Pantalla de logue a aplicación web, si no reconoce usuario o password, entonces tira error en esa misma pantalla.</w:t>
      </w:r>
    </w:p>
    <w:sectPr w:rsidR="00707874" w:rsidSect="0089049D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874" w:rsidRDefault="00707874" w:rsidP="00A11E59">
      <w:pPr>
        <w:spacing w:after="0" w:line="240" w:lineRule="auto"/>
      </w:pPr>
      <w:r>
        <w:separator/>
      </w:r>
    </w:p>
  </w:endnote>
  <w:endnote w:type="continuationSeparator" w:id="0">
    <w:p w:rsidR="00707874" w:rsidRDefault="00707874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874" w:rsidRDefault="00707874" w:rsidP="00A11E59">
      <w:pPr>
        <w:spacing w:after="0" w:line="240" w:lineRule="auto"/>
      </w:pPr>
      <w:r>
        <w:separator/>
      </w:r>
    </w:p>
  </w:footnote>
  <w:footnote w:type="continuationSeparator" w:id="0">
    <w:p w:rsidR="00707874" w:rsidRDefault="00707874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874" w:rsidRDefault="00707874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707874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707874" w:rsidRPr="003806CC" w:rsidRDefault="00707874" w:rsidP="000E5F4F">
          <w:pPr>
            <w:jc w:val="center"/>
            <w:rPr>
              <w:rFonts w:ascii="Univers (W1)" w:hAnsi="Univers (W1)" w:cs="Univers (W1)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38317661" r:id="rId2"/>
            </w:pict>
          </w:r>
        </w:p>
      </w:tc>
      <w:tc>
        <w:tcPr>
          <w:tcW w:w="6556" w:type="dxa"/>
          <w:gridSpan w:val="2"/>
          <w:vAlign w:val="center"/>
        </w:tcPr>
        <w:p w:rsidR="00707874" w:rsidRPr="003806CC" w:rsidRDefault="00707874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707874" w:rsidRPr="003806CC" w:rsidRDefault="00707874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707874" w:rsidRPr="003806CC">
      <w:trPr>
        <w:cantSplit/>
        <w:trHeight w:val="345"/>
      </w:trPr>
      <w:tc>
        <w:tcPr>
          <w:tcW w:w="1821" w:type="dxa"/>
          <w:vMerge/>
        </w:tcPr>
        <w:p w:rsidR="00707874" w:rsidRPr="003806CC" w:rsidRDefault="00707874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707874" w:rsidRPr="003806CC" w:rsidRDefault="00707874" w:rsidP="00A11E59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&lt;TRAZABILIDAD – “NOMBRE DEL PROYECTO”&gt;</w:t>
          </w:r>
        </w:p>
      </w:tc>
      <w:tc>
        <w:tcPr>
          <w:tcW w:w="1811" w:type="dxa"/>
          <w:vMerge/>
        </w:tcPr>
        <w:p w:rsidR="00707874" w:rsidRPr="003806CC" w:rsidRDefault="00707874" w:rsidP="000E5F4F">
          <w:pPr>
            <w:rPr>
              <w:rFonts w:ascii="Univers (W1)" w:hAnsi="Univers (W1)" w:cs="Univers (W1)"/>
            </w:rPr>
          </w:pPr>
        </w:p>
      </w:tc>
    </w:tr>
    <w:tr w:rsidR="00707874" w:rsidRPr="003806CC">
      <w:trPr>
        <w:cantSplit/>
        <w:trHeight w:val="270"/>
      </w:trPr>
      <w:tc>
        <w:tcPr>
          <w:tcW w:w="1821" w:type="dxa"/>
          <w:vMerge/>
        </w:tcPr>
        <w:p w:rsidR="00707874" w:rsidRPr="003806CC" w:rsidRDefault="00707874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707874" w:rsidRPr="003806CC" w:rsidRDefault="00707874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&lt;Versión&gt;</w:t>
          </w:r>
        </w:p>
      </w:tc>
      <w:tc>
        <w:tcPr>
          <w:tcW w:w="3278" w:type="dxa"/>
          <w:vAlign w:val="center"/>
        </w:tcPr>
        <w:p w:rsidR="00707874" w:rsidRPr="003806CC" w:rsidRDefault="00707874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&lt;FECHA&gt;</w:t>
          </w:r>
        </w:p>
      </w:tc>
      <w:tc>
        <w:tcPr>
          <w:tcW w:w="1811" w:type="dxa"/>
          <w:vMerge/>
        </w:tcPr>
        <w:p w:rsidR="00707874" w:rsidRPr="003806CC" w:rsidRDefault="00707874" w:rsidP="000E5F4F">
          <w:pPr>
            <w:rPr>
              <w:rFonts w:ascii="Univers (W1)" w:hAnsi="Univers (W1)" w:cs="Univers (W1)"/>
            </w:rPr>
          </w:pPr>
        </w:p>
      </w:tc>
    </w:tr>
  </w:tbl>
  <w:p w:rsidR="00707874" w:rsidRDefault="00707874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326E2"/>
    <w:rsid w:val="000E134D"/>
    <w:rsid w:val="000E5F4F"/>
    <w:rsid w:val="00125B34"/>
    <w:rsid w:val="0024156F"/>
    <w:rsid w:val="002E5F84"/>
    <w:rsid w:val="00307263"/>
    <w:rsid w:val="003806CC"/>
    <w:rsid w:val="003955A3"/>
    <w:rsid w:val="004F67EC"/>
    <w:rsid w:val="00503A9F"/>
    <w:rsid w:val="00510E61"/>
    <w:rsid w:val="00563840"/>
    <w:rsid w:val="005B1ED3"/>
    <w:rsid w:val="00616C8C"/>
    <w:rsid w:val="00707874"/>
    <w:rsid w:val="00811FBE"/>
    <w:rsid w:val="008337A8"/>
    <w:rsid w:val="0089049D"/>
    <w:rsid w:val="00893F3F"/>
    <w:rsid w:val="008E44F6"/>
    <w:rsid w:val="009239ED"/>
    <w:rsid w:val="0096104A"/>
    <w:rsid w:val="009B4435"/>
    <w:rsid w:val="00A11E59"/>
    <w:rsid w:val="00A22669"/>
    <w:rsid w:val="00A327BC"/>
    <w:rsid w:val="00A4243A"/>
    <w:rsid w:val="00AC58AA"/>
    <w:rsid w:val="00AE5662"/>
    <w:rsid w:val="00BD5725"/>
    <w:rsid w:val="00BF4747"/>
    <w:rsid w:val="00CC4CCC"/>
    <w:rsid w:val="00DA5ADE"/>
    <w:rsid w:val="00E25B65"/>
    <w:rsid w:val="00E440E9"/>
    <w:rsid w:val="00EA7703"/>
    <w:rsid w:val="00EE176C"/>
    <w:rsid w:val="00F273F1"/>
    <w:rsid w:val="00F43A75"/>
    <w:rsid w:val="00F56307"/>
    <w:rsid w:val="00FB5BB2"/>
    <w:rsid w:val="00FC2A8E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1E5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3</Pages>
  <Words>388</Words>
  <Characters>2137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Wolf</cp:lastModifiedBy>
  <cp:revision>3</cp:revision>
  <cp:lastPrinted>2009-06-09T14:26:00Z</cp:lastPrinted>
  <dcterms:created xsi:type="dcterms:W3CDTF">2010-06-16T18:46:00Z</dcterms:created>
  <dcterms:modified xsi:type="dcterms:W3CDTF">2010-06-18T01:08:00Z</dcterms:modified>
</cp:coreProperties>
</file>